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2688" w:rsidRDefault="00362688" w:rsidP="00362688">
      <w:pPr>
        <w:jc w:val="center"/>
      </w:pPr>
      <w:r>
        <w:t>Министерство науки и высшего образования РФ</w:t>
      </w:r>
    </w:p>
    <w:p w:rsidR="00362688" w:rsidRDefault="00362688" w:rsidP="00362688">
      <w:pPr>
        <w:jc w:val="center"/>
      </w:pPr>
      <w:r>
        <w:t>ФГБОУ ВО «РГРТУ» имени В.Ф. Уткина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Кафедра «Космические технологии»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 xml:space="preserve">ОТЧЕТ </w:t>
      </w:r>
    </w:p>
    <w:p w:rsidR="00362688" w:rsidRDefault="00362688" w:rsidP="00362688">
      <w:pPr>
        <w:jc w:val="center"/>
      </w:pPr>
      <w:r>
        <w:t xml:space="preserve">к лабораторной работе </w:t>
      </w:r>
    </w:p>
    <w:p w:rsidR="00362688" w:rsidRDefault="00362688" w:rsidP="00362688">
      <w:pPr>
        <w:jc w:val="center"/>
      </w:pPr>
      <w:r>
        <w:t>по курсу "Мультмедийные технологии"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  <w:r>
        <w:t>по теме</w:t>
      </w:r>
    </w:p>
    <w:p w:rsidR="00362688" w:rsidRDefault="00362688" w:rsidP="00362688">
      <w:pPr>
        <w:jc w:val="center"/>
      </w:pPr>
      <w:r>
        <w:t>«Запись и обработка звука»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>Выполнил: студент гр. 748</w:t>
      </w:r>
    </w:p>
    <w:p w:rsidR="00362688" w:rsidRDefault="00362688" w:rsidP="00362688">
      <w:pPr>
        <w:jc w:val="right"/>
      </w:pPr>
      <w:r>
        <w:t>Иванов В.В.</w:t>
      </w:r>
    </w:p>
    <w:p w:rsidR="00362688" w:rsidRDefault="00362688" w:rsidP="00362688">
      <w:pPr>
        <w:jc w:val="right"/>
      </w:pPr>
    </w:p>
    <w:p w:rsidR="00362688" w:rsidRDefault="00362688" w:rsidP="00362688">
      <w:pPr>
        <w:jc w:val="right"/>
      </w:pPr>
      <w:r>
        <w:t>Проверил: доц. каф. КТ.</w:t>
      </w:r>
    </w:p>
    <w:p w:rsidR="00362688" w:rsidRDefault="00362688" w:rsidP="00362688">
      <w:pPr>
        <w:jc w:val="right"/>
      </w:pPr>
      <w:r>
        <w:t>Наумов Д.А.</w:t>
      </w:r>
    </w:p>
    <w:p w:rsidR="00362688" w:rsidRDefault="00362688" w:rsidP="00362688">
      <w:pPr>
        <w:jc w:val="center"/>
      </w:pPr>
    </w:p>
    <w:p w:rsidR="00362688" w:rsidRDefault="00362688" w:rsidP="00362688">
      <w:pPr>
        <w:jc w:val="center"/>
      </w:pPr>
    </w:p>
    <w:p w:rsidR="00827B32" w:rsidRDefault="00362688" w:rsidP="00362688">
      <w:pPr>
        <w:jc w:val="center"/>
      </w:pPr>
      <w:r>
        <w:t>Рязань 2020</w:t>
      </w:r>
    </w:p>
    <w:p w:rsidR="00633296" w:rsidRDefault="00633296" w:rsidP="00D47794">
      <w:pPr>
        <w:pStyle w:val="16"/>
      </w:pPr>
      <w:r>
        <w:lastRenderedPageBreak/>
        <w:t>запись и обработка звука</w:t>
      </w:r>
    </w:p>
    <w:p w:rsidR="00C32BF2" w:rsidRDefault="00362688" w:rsidP="00362688">
      <w:pPr>
        <w:pStyle w:val="aff6"/>
      </w:pPr>
      <w:r>
        <w:t xml:space="preserve">Цель работы: </w:t>
      </w:r>
    </w:p>
    <w:p w:rsidR="00C32BF2" w:rsidRDefault="00C32BF2" w:rsidP="00362688">
      <w:pPr>
        <w:pStyle w:val="aff6"/>
      </w:pPr>
      <w:r>
        <w:t xml:space="preserve">– </w:t>
      </w:r>
      <w:r w:rsidR="00362688" w:rsidRPr="00362688">
        <w:t>изучение аппаратных и программных средств звукозаписи, процесса записи звука в Adobe Audition</w:t>
      </w:r>
      <w:r>
        <w:t>;</w:t>
      </w:r>
    </w:p>
    <w:p w:rsidR="00362688" w:rsidRDefault="00C32BF2" w:rsidP="00362688">
      <w:pPr>
        <w:pStyle w:val="aff6"/>
      </w:pPr>
      <w:r>
        <w:t>– изучение средств анализа звука;</w:t>
      </w:r>
    </w:p>
    <w:p w:rsidR="00C32BF2" w:rsidRDefault="00C32BF2" w:rsidP="00362688">
      <w:pPr>
        <w:pStyle w:val="aff6"/>
      </w:pPr>
      <w:r>
        <w:t xml:space="preserve">– </w:t>
      </w:r>
      <w:r w:rsidRPr="00C32BF2">
        <w:t>изучить средства анализа цифрового звука, получить нав</w:t>
      </w:r>
      <w:r>
        <w:t>ыки в анализе звукового сигнала;</w:t>
      </w:r>
    </w:p>
    <w:p w:rsidR="00C32BF2" w:rsidRDefault="00C32BF2" w:rsidP="00C32BF2">
      <w:pPr>
        <w:pStyle w:val="aff6"/>
      </w:pPr>
      <w:r>
        <w:t>– изучение основных средств шумоподавления в Adobe Audition, а также получение практических навыков в применении данных инструментов для улучшения качества звука;</w:t>
      </w:r>
    </w:p>
    <w:p w:rsidR="00C32BF2" w:rsidRDefault="00C32BF2" w:rsidP="00C32BF2">
      <w:pPr>
        <w:pStyle w:val="aff6"/>
      </w:pPr>
      <w:r>
        <w:t>– изучение инструментов редактирования звука;</w:t>
      </w:r>
    </w:p>
    <w:p w:rsidR="00C32BF2" w:rsidRDefault="00C32BF2" w:rsidP="00C32BF2">
      <w:pPr>
        <w:pStyle w:val="aff6"/>
      </w:pPr>
      <w:r>
        <w:t>– изучение фильтров, эквалайзеров – инструментов для выполнения частотной коррекции тембра звука;</w:t>
      </w:r>
    </w:p>
    <w:p w:rsidR="00C32BF2" w:rsidRDefault="00C32BF2" w:rsidP="00C32BF2">
      <w:pPr>
        <w:pStyle w:val="aff6"/>
      </w:pPr>
      <w:r>
        <w:t>– изучение инструментов динамической обработки и их применения для цифровой обработки звука</w:t>
      </w:r>
      <w:r w:rsidR="00A155DE">
        <w:t>.</w:t>
      </w:r>
    </w:p>
    <w:p w:rsidR="00A155DE" w:rsidRDefault="00A155DE" w:rsidP="00C32BF2">
      <w:pPr>
        <w:pStyle w:val="aff6"/>
      </w:pPr>
    </w:p>
    <w:p w:rsidR="00C32BF2" w:rsidRDefault="00C32BF2" w:rsidP="00D47794">
      <w:pPr>
        <w:pStyle w:val="16"/>
      </w:pPr>
      <w:r>
        <w:t>Выполнение лабораторной работы</w:t>
      </w:r>
    </w:p>
    <w:p w:rsidR="00633296" w:rsidRPr="00633296" w:rsidRDefault="00633296" w:rsidP="00D47794">
      <w:pPr>
        <w:pStyle w:val="10"/>
      </w:pPr>
      <w:r>
        <w:t>Запись звука</w:t>
      </w:r>
    </w:p>
    <w:p w:rsidR="00362688" w:rsidRDefault="00221C82" w:rsidP="00362688">
      <w:pPr>
        <w:pStyle w:val="aff6"/>
      </w:pPr>
      <w:r>
        <w:t>Для выполнения работы по теме "Запись и обработка звука" был</w:t>
      </w:r>
      <w:r w:rsidR="000F3C70">
        <w:t>о</w:t>
      </w:r>
      <w:r>
        <w:t xml:space="preserve"> выбран</w:t>
      </w:r>
      <w:r w:rsidR="000F3C70">
        <w:t xml:space="preserve">о стихотворение В.В. Маяковского "Американские русские". </w:t>
      </w:r>
    </w:p>
    <w:p w:rsidR="000F3C70" w:rsidRDefault="000F3C70" w:rsidP="00362688">
      <w:pPr>
        <w:pStyle w:val="aff6"/>
      </w:pPr>
      <w:r>
        <w:t>Запись производилась с исопльзованием следующих средств:</w:t>
      </w:r>
    </w:p>
    <w:p w:rsidR="000F3C70" w:rsidRPr="000F3C70" w:rsidRDefault="000F3C70" w:rsidP="00362688">
      <w:pPr>
        <w:pStyle w:val="aff6"/>
      </w:pPr>
      <w:r>
        <w:t xml:space="preserve">– микрофон </w:t>
      </w:r>
      <w:r>
        <w:rPr>
          <w:lang w:val="en-US"/>
        </w:rPr>
        <w:t>Invotone</w:t>
      </w:r>
      <w:r w:rsidRPr="000F3C70">
        <w:t xml:space="preserve"> 610</w:t>
      </w:r>
      <w:r>
        <w:rPr>
          <w:lang w:val="en-US"/>
        </w:rPr>
        <w:t>CM</w:t>
      </w:r>
      <w:r w:rsidRPr="000F3C70">
        <w:t>;</w:t>
      </w:r>
    </w:p>
    <w:p w:rsidR="000F3C70" w:rsidRPr="000F3C70" w:rsidRDefault="000F3C70" w:rsidP="00362688">
      <w:pPr>
        <w:pStyle w:val="aff6"/>
      </w:pPr>
      <w:r w:rsidRPr="000F3C70">
        <w:t xml:space="preserve">– </w:t>
      </w:r>
      <w:r>
        <w:t xml:space="preserve">микрофон </w:t>
      </w:r>
      <w:r>
        <w:rPr>
          <w:lang w:val="en-US"/>
        </w:rPr>
        <w:t>Shure</w:t>
      </w:r>
      <w:r w:rsidRPr="000F3C70">
        <w:t xml:space="preserve"> </w:t>
      </w:r>
      <w:r>
        <w:rPr>
          <w:lang w:val="en-US"/>
        </w:rPr>
        <w:t>PG</w:t>
      </w:r>
      <w:r>
        <w:t>68</w:t>
      </w:r>
      <w:r w:rsidRPr="000F3C70">
        <w:t>;</w:t>
      </w:r>
    </w:p>
    <w:p w:rsidR="000F3C70" w:rsidRPr="000F3C70" w:rsidRDefault="000F3C70" w:rsidP="00362688">
      <w:pPr>
        <w:pStyle w:val="aff6"/>
      </w:pPr>
      <w:r w:rsidRPr="000F3C70">
        <w:t xml:space="preserve">– </w:t>
      </w:r>
      <w:r>
        <w:t xml:space="preserve">аудиомодуль </w:t>
      </w:r>
      <w:r>
        <w:rPr>
          <w:lang w:val="en-US"/>
        </w:rPr>
        <w:t>M</w:t>
      </w:r>
      <w:r w:rsidRPr="000F3C70">
        <w:t>-</w:t>
      </w:r>
      <w:r>
        <w:rPr>
          <w:lang w:val="en-US"/>
        </w:rPr>
        <w:t>Audio</w:t>
      </w:r>
      <w:r w:rsidRPr="000F3C70">
        <w:t xml:space="preserve"> </w:t>
      </w:r>
      <w:r>
        <w:rPr>
          <w:lang w:val="en-US"/>
        </w:rPr>
        <w:t>FW</w:t>
      </w:r>
      <w:r w:rsidRPr="000F3C70">
        <w:t xml:space="preserve"> </w:t>
      </w:r>
      <w:r>
        <w:rPr>
          <w:lang w:val="en-US"/>
        </w:rPr>
        <w:t>Solo</w:t>
      </w:r>
      <w:r w:rsidRPr="000F3C70">
        <w:t>;</w:t>
      </w:r>
    </w:p>
    <w:p w:rsidR="000F3C70" w:rsidRDefault="000F3C70" w:rsidP="00362688">
      <w:pPr>
        <w:pStyle w:val="aff6"/>
        <w:rPr>
          <w:lang w:val="en-US"/>
        </w:rPr>
      </w:pPr>
      <w:r>
        <w:rPr>
          <w:lang w:val="en-US"/>
        </w:rPr>
        <w:t>– Adobe Audition CS6;</w:t>
      </w:r>
    </w:p>
    <w:p w:rsidR="000F3C70" w:rsidRDefault="000F3C70" w:rsidP="00362688">
      <w:pPr>
        <w:pStyle w:val="aff6"/>
        <w:rPr>
          <w:lang w:val="en-US"/>
        </w:rPr>
      </w:pPr>
      <w:r>
        <w:rPr>
          <w:lang w:val="en-US"/>
        </w:rPr>
        <w:t xml:space="preserve">– </w:t>
      </w:r>
      <w:r>
        <w:t>помещение</w:t>
      </w:r>
      <w:r w:rsidRPr="000F3C70">
        <w:rPr>
          <w:lang w:val="en-US"/>
        </w:rPr>
        <w:t xml:space="preserve">: </w:t>
      </w:r>
      <w:r>
        <w:t>ауд</w:t>
      </w:r>
      <w:r w:rsidRPr="000F3C70">
        <w:rPr>
          <w:lang w:val="en-US"/>
        </w:rPr>
        <w:t xml:space="preserve">. </w:t>
      </w:r>
      <w:r>
        <w:t>203а</w:t>
      </w:r>
      <w:r>
        <w:rPr>
          <w:lang w:val="en-US"/>
        </w:rPr>
        <w:t>.</w:t>
      </w:r>
    </w:p>
    <w:p w:rsidR="000F3C70" w:rsidRPr="00C32BF2" w:rsidRDefault="00C32BF2" w:rsidP="00362688">
      <w:pPr>
        <w:pStyle w:val="aff6"/>
      </w:pPr>
      <w:r>
        <w:lastRenderedPageBreak/>
        <w:t xml:space="preserve">Было записано 4 дубля (по два на каждый микрофон), результаты сохранены в формате: </w:t>
      </w:r>
    </w:p>
    <w:p w:rsidR="00C32BF2" w:rsidRPr="00C32BF2" w:rsidRDefault="00C32BF2" w:rsidP="00362688">
      <w:pPr>
        <w:pStyle w:val="aff6"/>
      </w:pPr>
      <w:r>
        <w:t xml:space="preserve">– </w:t>
      </w:r>
      <w:r>
        <w:rPr>
          <w:lang w:val="en-US"/>
        </w:rPr>
        <w:t>Wave</w:t>
      </w:r>
      <w:r w:rsidRPr="00C32BF2">
        <w:t xml:space="preserve"> </w:t>
      </w:r>
      <w:r>
        <w:rPr>
          <w:lang w:val="en-US"/>
        </w:rPr>
        <w:t>PCM</w:t>
      </w:r>
      <w:r w:rsidRPr="00C32BF2">
        <w:t>;</w:t>
      </w:r>
    </w:p>
    <w:p w:rsidR="00C32BF2" w:rsidRDefault="00C32BF2" w:rsidP="00362688">
      <w:pPr>
        <w:pStyle w:val="aff6"/>
      </w:pPr>
      <w:r w:rsidRPr="00C32BF2">
        <w:t xml:space="preserve">– </w:t>
      </w:r>
      <w:r>
        <w:t>частота дискреизации 48 кГц;</w:t>
      </w:r>
    </w:p>
    <w:p w:rsidR="00C32BF2" w:rsidRDefault="00C32BF2" w:rsidP="00362688">
      <w:pPr>
        <w:pStyle w:val="aff6"/>
      </w:pPr>
      <w:r>
        <w:t>– моно;</w:t>
      </w:r>
    </w:p>
    <w:p w:rsidR="00C32BF2" w:rsidRPr="00C32BF2" w:rsidRDefault="00C32BF2" w:rsidP="00362688">
      <w:pPr>
        <w:pStyle w:val="aff6"/>
      </w:pPr>
      <w:r>
        <w:t>– разрядность 32 бита.</w:t>
      </w:r>
    </w:p>
    <w:p w:rsidR="00C32BF2" w:rsidRDefault="00C32BF2" w:rsidP="00C32BF2">
      <w:pPr>
        <w:pStyle w:val="af4"/>
        <w:rPr>
          <w:lang w:val="en-US"/>
        </w:rPr>
      </w:pPr>
      <w:r>
        <w:rPr>
          <w:noProof/>
        </w:rPr>
        <w:drawing>
          <wp:inline distT="0" distB="0" distL="0" distR="0" wp14:anchorId="07903AE0" wp14:editId="30FC64C6">
            <wp:extent cx="4438650" cy="3171825"/>
            <wp:effectExtent l="0" t="0" r="0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BF2" w:rsidRDefault="00C32BF2" w:rsidP="00C32BF2">
      <w:pPr>
        <w:pStyle w:val="af4"/>
      </w:pPr>
      <w:r>
        <w:t>Рисунок 1.1 – Формат звукового файла</w:t>
      </w:r>
    </w:p>
    <w:p w:rsidR="00F800DC" w:rsidRPr="00F800DC" w:rsidRDefault="00F800DC" w:rsidP="00F800DC"/>
    <w:p w:rsidR="00C32BF2" w:rsidRDefault="00633296" w:rsidP="00D47794">
      <w:pPr>
        <w:pStyle w:val="10"/>
      </w:pPr>
      <w:r>
        <w:t>Анализ звука</w:t>
      </w:r>
    </w:p>
    <w:p w:rsidR="00AB57A2" w:rsidRDefault="00AB57A2" w:rsidP="00AB57A2">
      <w:pPr>
        <w:pStyle w:val="aff6"/>
      </w:pPr>
      <w:r>
        <w:t>Для выполнения анализа звука были использованы следующие средства:</w:t>
      </w:r>
    </w:p>
    <w:p w:rsidR="00AB57A2" w:rsidRDefault="00AB57A2" w:rsidP="00AB57A2">
      <w:pPr>
        <w:pStyle w:val="aff6"/>
      </w:pPr>
      <w:r>
        <w:t>– мониторинг – был прослушан каждый дубль, было оценено качество записи каждого дубля;</w:t>
      </w:r>
    </w:p>
    <w:p w:rsidR="00AB57A2" w:rsidRDefault="00AB57A2" w:rsidP="00AB57A2">
      <w:pPr>
        <w:pStyle w:val="aff6"/>
      </w:pPr>
      <w:r>
        <w:t>– визуальный анализ волновой формы – определена динамику записи, наличие участков абсолютной тишины, наличие клиппирования, наличие щелчков, наличие шоновых шумов и т.д.</w:t>
      </w:r>
    </w:p>
    <w:p w:rsidR="00AB57A2" w:rsidRDefault="00AB57A2" w:rsidP="00AB57A2">
      <w:pPr>
        <w:pStyle w:val="aff6"/>
      </w:pPr>
      <w:r>
        <w:t>– статистический амплитудный анализ – дубли сравнивались по следующим параметрам: пиковая амплитуда, смещение постоянного тока, количество клиппи</w:t>
      </w:r>
      <w:r>
        <w:lastRenderedPageBreak/>
        <w:t>рованных отсчетов, громкость и воспринимаемая громкость, минимальная среднеквадратичная мощность. Также проанализирована гистограмма каждого дубля, определив наличие и границу фоновых шумов, а также уровень для ограничения громкости.</w:t>
      </w:r>
    </w:p>
    <w:p w:rsidR="00AB57A2" w:rsidRDefault="00AB57A2" w:rsidP="00AB57A2">
      <w:pPr>
        <w:pStyle w:val="aff6"/>
      </w:pPr>
      <w:r>
        <w:t>– визуальный анализ спектрограммы – определить наличие и количество фоновых шумов, шумов оборудования, наличие низкочастотного гула, наличие щелчков;</w:t>
      </w:r>
    </w:p>
    <w:p w:rsidR="00AB57A2" w:rsidRDefault="00AB57A2" w:rsidP="00AB57A2">
      <w:pPr>
        <w:pStyle w:val="aff6"/>
      </w:pPr>
      <w:r>
        <w:t>– анализ спектра – определить наличие низкочастотного гула, наличие наводок от сети переменного тока, определить верхнюю границу ограничения спектра.</w:t>
      </w:r>
    </w:p>
    <w:p w:rsidR="00633296" w:rsidRDefault="00AB57A2" w:rsidP="00AB57A2">
      <w:pPr>
        <w:pStyle w:val="aff6"/>
      </w:pPr>
      <w:r>
        <w:t>– анализ фонограммы на моносовместимость.</w:t>
      </w:r>
    </w:p>
    <w:p w:rsidR="00AB57A2" w:rsidRDefault="00366BFA" w:rsidP="00D47794">
      <w:pPr>
        <w:pStyle w:val="2"/>
      </w:pPr>
      <w:r>
        <w:t>Мониторинг</w:t>
      </w:r>
    </w:p>
    <w:p w:rsidR="00366BFA" w:rsidRDefault="00366BFA" w:rsidP="00366BFA">
      <w:pPr>
        <w:pStyle w:val="aff6"/>
      </w:pPr>
      <w:r>
        <w:t>При прослушивании были получены следующие результаты:</w:t>
      </w:r>
    </w:p>
    <w:p w:rsidR="00366BFA" w:rsidRDefault="00366BFA" w:rsidP="00366BFA">
      <w:pPr>
        <w:pStyle w:val="aff6"/>
      </w:pPr>
      <w:r>
        <w:t>– дубль 1 пригоден для дальнейшей обработки, хотя уровень громкости запись достаточно низкий, что может привести к сложности в процессе редактирования и шумоподавления;</w:t>
      </w:r>
    </w:p>
    <w:p w:rsidR="00366BFA" w:rsidRDefault="00366BFA" w:rsidP="00366BFA">
      <w:pPr>
        <w:pStyle w:val="aff6"/>
      </w:pPr>
      <w:r>
        <w:t>– в процессе записи дубля 2 микрофон был расположен слишком блико ко рту диктора, в результате отдельные звуки (так называемые "взрывные согласные") записались слишком громко; дубль 2 не пригоден для обработки;</w:t>
      </w:r>
    </w:p>
    <w:p w:rsidR="00366BFA" w:rsidRDefault="00366BFA" w:rsidP="00366BFA">
      <w:pPr>
        <w:pStyle w:val="aff6"/>
      </w:pPr>
      <w:r>
        <w:t xml:space="preserve">– </w:t>
      </w:r>
      <w:r w:rsidR="00F800DC">
        <w:t xml:space="preserve">дубль </w:t>
      </w:r>
      <w:r w:rsidR="00F800DC">
        <w:t>3</w:t>
      </w:r>
      <w:r w:rsidR="00F800DC">
        <w:t xml:space="preserve"> пригоден для дальнейшей обработки, уровень громкости запись</w:t>
      </w:r>
      <w:r w:rsidR="00F800DC">
        <w:t xml:space="preserve"> достаточный</w:t>
      </w:r>
      <w:r w:rsidR="00F800DC">
        <w:t>;</w:t>
      </w:r>
    </w:p>
    <w:p w:rsidR="00F800DC" w:rsidRPr="00366BFA" w:rsidRDefault="00F800DC" w:rsidP="00F800DC">
      <w:pPr>
        <w:pStyle w:val="aff6"/>
      </w:pPr>
      <w:r>
        <w:t xml:space="preserve">– дубль </w:t>
      </w:r>
      <w:r>
        <w:t>4</w:t>
      </w:r>
      <w:r>
        <w:t xml:space="preserve"> пригоден для дальнейшей обработки,</w:t>
      </w:r>
      <w:r>
        <w:t xml:space="preserve"> хотя диктор подчеркивает отдельные фразы.</w:t>
      </w:r>
    </w:p>
    <w:p w:rsidR="00F800DC" w:rsidRDefault="00F800DC" w:rsidP="00D47794">
      <w:pPr>
        <w:pStyle w:val="2"/>
      </w:pPr>
      <w:r>
        <w:t>В</w:t>
      </w:r>
      <w:r>
        <w:t>изуальный анализ волновой формы</w:t>
      </w:r>
    </w:p>
    <w:p w:rsidR="00F800DC" w:rsidRDefault="00F800DC" w:rsidP="00F800DC">
      <w:pPr>
        <w:pStyle w:val="aff6"/>
      </w:pPr>
      <w:r>
        <w:t>Визуальный анализ волновых форм подтвержает результаты прослушивания:</w:t>
      </w:r>
    </w:p>
    <w:p w:rsidR="00F800DC" w:rsidRDefault="00F800DC" w:rsidP="00F800DC">
      <w:pPr>
        <w:pStyle w:val="aff6"/>
      </w:pPr>
      <w:r>
        <w:t>– дубль 1 слишком тихий, присутствуют звуки "взрышных согласных" с 28с. по 36с.;</w:t>
      </w:r>
    </w:p>
    <w:p w:rsidR="00F800DC" w:rsidRDefault="00F800DC" w:rsidP="00F800DC">
      <w:pPr>
        <w:pStyle w:val="aff6"/>
      </w:pPr>
      <w:r>
        <w:t>– дубль 2 громкий, но "взрывные согласные" присутствуют почти по всей записи; максимальный уровень громкости достигает 0дБ;</w:t>
      </w:r>
    </w:p>
    <w:p w:rsidR="00F800DC" w:rsidRPr="00F800DC" w:rsidRDefault="00F800DC" w:rsidP="00F800DC">
      <w:pPr>
        <w:pStyle w:val="aff6"/>
      </w:pPr>
      <w:r>
        <w:lastRenderedPageBreak/>
        <w:t xml:space="preserve">–  дубли 3 и 4 имеют практически идентичные волновые формы, но диктор подчеркивает голосом разные фразы. </w:t>
      </w:r>
    </w:p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5044D62A" wp14:editId="019263E4">
            <wp:extent cx="5220861" cy="381284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26078" cy="381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1</w:t>
      </w:r>
      <w:r w:rsidRPr="00F800DC">
        <w:t xml:space="preserve"> – </w:t>
      </w:r>
      <w:r>
        <w:t>Волновая форма. Дубль 1</w:t>
      </w:r>
    </w:p>
    <w:p w:rsidR="001F285B" w:rsidRPr="001F285B" w:rsidRDefault="001F285B" w:rsidP="001F285B"/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4AA220AD" wp14:editId="34EE9A41">
            <wp:extent cx="5220861" cy="3812848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2222" cy="382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0DC" w:rsidRPr="00F800DC" w:rsidRDefault="00F800DC" w:rsidP="00F800DC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2</w:t>
      </w:r>
      <w:r w:rsidRPr="00F800DC">
        <w:t xml:space="preserve"> – </w:t>
      </w:r>
      <w:r>
        <w:t xml:space="preserve">Волновая форма. Дубль </w:t>
      </w:r>
      <w:r>
        <w:t>2</w:t>
      </w:r>
    </w:p>
    <w:p w:rsidR="00F800DC" w:rsidRDefault="00F800DC" w:rsidP="00F800DC">
      <w:pPr>
        <w:pStyle w:val="af4"/>
      </w:pPr>
      <w:r>
        <w:rPr>
          <w:noProof/>
        </w:rPr>
        <w:lastRenderedPageBreak/>
        <w:drawing>
          <wp:inline distT="0" distB="0" distL="0" distR="0" wp14:anchorId="0F7D8822" wp14:editId="6F7DBFF4">
            <wp:extent cx="5378284" cy="3927816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838" cy="3940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5B" w:rsidRPr="00F800DC" w:rsidRDefault="001F285B" w:rsidP="001F285B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3</w:t>
      </w:r>
      <w:r w:rsidRPr="00F800DC">
        <w:t xml:space="preserve"> – </w:t>
      </w:r>
      <w:r>
        <w:t xml:space="preserve">Волновая форма. Дубль </w:t>
      </w:r>
      <w:r>
        <w:t>3</w:t>
      </w:r>
    </w:p>
    <w:p w:rsidR="001F285B" w:rsidRPr="001F285B" w:rsidRDefault="001F285B" w:rsidP="001F285B"/>
    <w:p w:rsidR="00F800DC" w:rsidRDefault="00F800DC" w:rsidP="00F800DC">
      <w:pPr>
        <w:pStyle w:val="af4"/>
      </w:pPr>
      <w:r>
        <w:rPr>
          <w:noProof/>
        </w:rPr>
        <w:drawing>
          <wp:inline distT="0" distB="0" distL="0" distR="0" wp14:anchorId="163BF1A2" wp14:editId="64B74F0B">
            <wp:extent cx="5440031" cy="3972910"/>
            <wp:effectExtent l="0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62568" cy="3989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85B" w:rsidRPr="00F800DC" w:rsidRDefault="001F285B" w:rsidP="001F285B">
      <w:pPr>
        <w:pStyle w:val="af4"/>
      </w:pPr>
      <w:r w:rsidRPr="00F800DC">
        <w:t xml:space="preserve">Рисунок </w:t>
      </w:r>
      <w:r w:rsidR="00262191">
        <w:t>2</w:t>
      </w:r>
      <w:r w:rsidRPr="00F800DC">
        <w:t>.</w:t>
      </w:r>
      <w:r w:rsidR="00262191">
        <w:t>4</w:t>
      </w:r>
      <w:r w:rsidRPr="00F800DC">
        <w:t xml:space="preserve"> – </w:t>
      </w:r>
      <w:r>
        <w:t xml:space="preserve">Волновая форма. Дубль </w:t>
      </w:r>
      <w:r>
        <w:t>4</w:t>
      </w:r>
    </w:p>
    <w:p w:rsidR="001F285B" w:rsidRDefault="001F285B" w:rsidP="00D47794">
      <w:pPr>
        <w:pStyle w:val="2"/>
      </w:pPr>
      <w:r>
        <w:lastRenderedPageBreak/>
        <w:t>Статистический амплитудный анализ</w:t>
      </w:r>
    </w:p>
    <w:p w:rsidR="001F285B" w:rsidRDefault="001F285B" w:rsidP="001F285B">
      <w:pPr>
        <w:pStyle w:val="aff6"/>
      </w:pPr>
      <w:r>
        <w:t>Для проведения статистического амлитудного анализа проанализируем дубли по следующим показателям: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peak</w:t>
      </w:r>
      <w:r w:rsidRPr="001F285B">
        <w:t xml:space="preserve"> </w:t>
      </w:r>
      <w:r>
        <w:rPr>
          <w:lang w:val="en-US"/>
        </w:rPr>
        <w:t>amplitude</w:t>
      </w:r>
      <w:r w:rsidRPr="001F285B">
        <w:t xml:space="preserve"> (</w:t>
      </w:r>
      <w:r>
        <w:t>пиковая амплитуда</w:t>
      </w:r>
      <w:r w:rsidRPr="001F285B">
        <w:t>);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possibly</w:t>
      </w:r>
      <w:r w:rsidRPr="001F285B">
        <w:t xml:space="preserve"> </w:t>
      </w:r>
      <w:r>
        <w:rPr>
          <w:lang w:val="en-US"/>
        </w:rPr>
        <w:t>clipped</w:t>
      </w:r>
      <w:r w:rsidRPr="001F285B">
        <w:t xml:space="preserve"> </w:t>
      </w:r>
      <w:r>
        <w:rPr>
          <w:lang w:val="en-US"/>
        </w:rPr>
        <w:t>samples</w:t>
      </w:r>
      <w:r>
        <w:t xml:space="preserve"> (количество клипированных отчетов)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minimum</w:t>
      </w:r>
      <w:r w:rsidRPr="001F285B">
        <w:t xml:space="preserve"> </w:t>
      </w:r>
      <w:r>
        <w:rPr>
          <w:lang w:val="en-US"/>
        </w:rPr>
        <w:t>RMS</w:t>
      </w:r>
      <w:r w:rsidRPr="001F285B">
        <w:t xml:space="preserve"> </w:t>
      </w:r>
      <w:r>
        <w:rPr>
          <w:lang w:val="en-US"/>
        </w:rPr>
        <w:t>amplitude</w:t>
      </w:r>
      <w:r>
        <w:t xml:space="preserve"> (минимальная </w:t>
      </w:r>
      <w:r>
        <w:rPr>
          <w:lang w:val="en-US"/>
        </w:rPr>
        <w:t>RMS</w:t>
      </w:r>
      <w:r w:rsidRPr="001F285B">
        <w:t xml:space="preserve"> </w:t>
      </w:r>
      <w:r>
        <w:t>амплитуда)</w:t>
      </w:r>
      <w:r w:rsidRPr="001F285B">
        <w:t>;</w:t>
      </w:r>
    </w:p>
    <w:p w:rsidR="001F285B" w:rsidRPr="001F285B" w:rsidRDefault="001F285B" w:rsidP="001F285B">
      <w:pPr>
        <w:pStyle w:val="aff6"/>
      </w:pPr>
      <w:r w:rsidRPr="001F285B">
        <w:t xml:space="preserve">– </w:t>
      </w:r>
      <w:r>
        <w:rPr>
          <w:lang w:val="en-US"/>
        </w:rPr>
        <w:t>DC</w:t>
      </w:r>
      <w:r w:rsidRPr="001F285B">
        <w:t xml:space="preserve"> </w:t>
      </w:r>
      <w:r>
        <w:rPr>
          <w:lang w:val="en-US"/>
        </w:rPr>
        <w:t>oiffset</w:t>
      </w:r>
      <w:r>
        <w:t xml:space="preserve"> (смещение постоянного тока)</w:t>
      </w:r>
      <w:r w:rsidRPr="001F285B">
        <w:t>;</w:t>
      </w:r>
    </w:p>
    <w:p w:rsidR="001F285B" w:rsidRDefault="001F285B" w:rsidP="001F285B">
      <w:pPr>
        <w:pStyle w:val="aff6"/>
        <w:rPr>
          <w:lang w:val="en-US"/>
        </w:rPr>
      </w:pPr>
      <w:r>
        <w:rPr>
          <w:lang w:val="en-US"/>
        </w:rPr>
        <w:t>– Loudness</w:t>
      </w:r>
      <w:r>
        <w:t xml:space="preserve"> (громкость)</w:t>
      </w:r>
      <w:r>
        <w:rPr>
          <w:lang w:val="en-US"/>
        </w:rPr>
        <w:t>.</w:t>
      </w:r>
    </w:p>
    <w:p w:rsidR="001F285B" w:rsidRDefault="001F285B" w:rsidP="001F285B">
      <w:pPr>
        <w:pStyle w:val="af5"/>
        <w:rPr>
          <w:lang w:val="en-US"/>
        </w:rPr>
      </w:pPr>
    </w:p>
    <w:p w:rsidR="001F285B" w:rsidRPr="001F285B" w:rsidRDefault="001F285B" w:rsidP="001F285B">
      <w:pPr>
        <w:pStyle w:val="af5"/>
      </w:pPr>
      <w:r>
        <w:t>Таблица 1 – Сравнение дублей при помощи статистических показателей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704"/>
        <w:gridCol w:w="2600"/>
        <w:gridCol w:w="1652"/>
        <w:gridCol w:w="1652"/>
        <w:gridCol w:w="1652"/>
        <w:gridCol w:w="1652"/>
      </w:tblGrid>
      <w:tr w:rsidR="001F285B" w:rsidTr="007B5C01">
        <w:tc>
          <w:tcPr>
            <w:tcW w:w="704" w:type="dxa"/>
            <w:vMerge w:val="restart"/>
          </w:tcPr>
          <w:p w:rsidR="001F285B" w:rsidRPr="001F285B" w:rsidRDefault="001F285B" w:rsidP="001F285B">
            <w:pPr>
              <w:pStyle w:val="aff8"/>
            </w:pPr>
            <w:r>
              <w:t>№</w:t>
            </w:r>
          </w:p>
        </w:tc>
        <w:tc>
          <w:tcPr>
            <w:tcW w:w="2600" w:type="dxa"/>
            <w:vMerge w:val="restart"/>
          </w:tcPr>
          <w:p w:rsidR="001F285B" w:rsidRPr="001F285B" w:rsidRDefault="001F285B" w:rsidP="001F285B">
            <w:pPr>
              <w:pStyle w:val="aff8"/>
            </w:pPr>
            <w:r>
              <w:t>Показатель</w:t>
            </w:r>
          </w:p>
        </w:tc>
        <w:tc>
          <w:tcPr>
            <w:tcW w:w="6608" w:type="dxa"/>
            <w:gridSpan w:val="4"/>
          </w:tcPr>
          <w:p w:rsidR="001F285B" w:rsidRPr="001F285B" w:rsidRDefault="001F285B" w:rsidP="001F285B">
            <w:pPr>
              <w:pStyle w:val="af7"/>
            </w:pPr>
            <w:r>
              <w:t>Значение показателя</w:t>
            </w:r>
          </w:p>
        </w:tc>
      </w:tr>
      <w:tr w:rsidR="001F285B" w:rsidTr="001F285B">
        <w:tc>
          <w:tcPr>
            <w:tcW w:w="704" w:type="dxa"/>
            <w:vMerge/>
          </w:tcPr>
          <w:p w:rsidR="001F285B" w:rsidRDefault="001F285B" w:rsidP="001F285B">
            <w:pPr>
              <w:pStyle w:val="aff8"/>
            </w:pPr>
          </w:p>
        </w:tc>
        <w:tc>
          <w:tcPr>
            <w:tcW w:w="2600" w:type="dxa"/>
            <w:vMerge/>
          </w:tcPr>
          <w:p w:rsidR="001F285B" w:rsidRDefault="001F285B" w:rsidP="001F285B">
            <w:pPr>
              <w:pStyle w:val="aff8"/>
              <w:rPr>
                <w:lang w:val="en-US"/>
              </w:rPr>
            </w:pP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7"/>
            </w:pPr>
            <w:r>
              <w:t>дубль 1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 xml:space="preserve">дубль </w:t>
            </w:r>
            <w:r>
              <w:t>2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 xml:space="preserve">дубль </w:t>
            </w:r>
            <w:r>
              <w:t>3</w:t>
            </w:r>
          </w:p>
        </w:tc>
        <w:tc>
          <w:tcPr>
            <w:tcW w:w="1652" w:type="dxa"/>
          </w:tcPr>
          <w:p w:rsidR="001F285B" w:rsidRDefault="001F285B" w:rsidP="001F285B">
            <w:pPr>
              <w:pStyle w:val="af7"/>
              <w:rPr>
                <w:lang w:val="en-US"/>
              </w:rPr>
            </w:pPr>
            <w:r>
              <w:t xml:space="preserve">дубль </w:t>
            </w:r>
            <w:r>
              <w:t>4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1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  <w:rPr>
                <w:lang w:val="en-US"/>
              </w:rPr>
            </w:pPr>
            <w:r>
              <w:t>пиковая амплитуда</w:t>
            </w:r>
            <w:r>
              <w:t>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-4.55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-5.97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-4.21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2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  <w:rPr>
                <w:lang w:val="en-US"/>
              </w:rPr>
            </w:pPr>
            <w:r>
              <w:t>клипированных отчетов</w:t>
            </w:r>
            <w:r>
              <w:t>, шт.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48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3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 xml:space="preserve">минимальная </w:t>
            </w:r>
            <w:r>
              <w:rPr>
                <w:lang w:val="en-US"/>
              </w:rPr>
              <w:t>RMS</w:t>
            </w:r>
            <w:r w:rsidRPr="001F285B">
              <w:t xml:space="preserve"> </w:t>
            </w:r>
            <w:r>
              <w:t>амплитуда</w:t>
            </w:r>
            <w:r>
              <w:t>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-82.65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-78.69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-70.43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-65.80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4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>смещение постоянного тока</w:t>
            </w:r>
            <w:r>
              <w:t>, %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0,00</w:t>
            </w:r>
          </w:p>
        </w:tc>
      </w:tr>
      <w:tr w:rsidR="001F285B" w:rsidTr="001F285B">
        <w:tc>
          <w:tcPr>
            <w:tcW w:w="704" w:type="dxa"/>
          </w:tcPr>
          <w:p w:rsidR="001F285B" w:rsidRDefault="001F285B" w:rsidP="001F285B">
            <w:pPr>
              <w:pStyle w:val="aff8"/>
            </w:pPr>
            <w:r>
              <w:t>5</w:t>
            </w:r>
          </w:p>
        </w:tc>
        <w:tc>
          <w:tcPr>
            <w:tcW w:w="2600" w:type="dxa"/>
          </w:tcPr>
          <w:p w:rsidR="001F285B" w:rsidRDefault="001F285B" w:rsidP="001F285B">
            <w:pPr>
              <w:pStyle w:val="aff8"/>
            </w:pPr>
            <w:r>
              <w:t>громкость</w:t>
            </w:r>
            <w:r>
              <w:t>, дБ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-19.70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-14.84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-23.48</w:t>
            </w:r>
          </w:p>
        </w:tc>
        <w:tc>
          <w:tcPr>
            <w:tcW w:w="1652" w:type="dxa"/>
          </w:tcPr>
          <w:p w:rsidR="001F285B" w:rsidRPr="001F285B" w:rsidRDefault="001F285B" w:rsidP="001F285B">
            <w:pPr>
              <w:pStyle w:val="afff0"/>
            </w:pPr>
            <w:r>
              <w:t>-22.96</w:t>
            </w:r>
          </w:p>
        </w:tc>
      </w:tr>
    </w:tbl>
    <w:p w:rsidR="001F285B" w:rsidRPr="001F285B" w:rsidRDefault="001F285B" w:rsidP="001F285B"/>
    <w:p w:rsidR="00262191" w:rsidRDefault="00262191" w:rsidP="001F285B">
      <w:pPr>
        <w:pStyle w:val="aff6"/>
      </w:pPr>
      <w:r>
        <w:t xml:space="preserve">Дубль 2 самый громкий, но имеет клипированные отчеты и был ранее исключен из списка пригодных для обработки дублей. Остальные дубли примерно одинаковы как по пиковой амплитуде, так и по громкости. </w:t>
      </w:r>
    </w:p>
    <w:p w:rsidR="00262191" w:rsidRDefault="00262191" w:rsidP="001F285B">
      <w:pPr>
        <w:pStyle w:val="aff6"/>
      </w:pPr>
      <w:r>
        <w:t>Во всех дублях отсутствует смещение постоянного тока.</w:t>
      </w:r>
    </w:p>
    <w:p w:rsidR="00262191" w:rsidRDefault="00262191" w:rsidP="001F285B">
      <w:pPr>
        <w:pStyle w:val="aff6"/>
      </w:pPr>
      <w:r>
        <w:t xml:space="preserve">Наибольшее количество фоновых шумов – в дубле 4 (по показателю </w:t>
      </w:r>
      <w:r>
        <w:t xml:space="preserve">минимальная </w:t>
      </w:r>
      <w:r>
        <w:rPr>
          <w:lang w:val="en-US"/>
        </w:rPr>
        <w:t>RMS</w:t>
      </w:r>
      <w:r w:rsidRPr="001F285B">
        <w:t xml:space="preserve"> </w:t>
      </w:r>
      <w:r>
        <w:t>амплитуда</w:t>
      </w:r>
      <w:r>
        <w:t>), наименьшее – в дубле 1.</w:t>
      </w:r>
    </w:p>
    <w:p w:rsidR="00262191" w:rsidRDefault="00262191" w:rsidP="001F285B">
      <w:pPr>
        <w:pStyle w:val="aff6"/>
      </w:pPr>
      <w:r>
        <w:t>Проведем анализ гистограммы.</w:t>
      </w:r>
    </w:p>
    <w:p w:rsidR="00262191" w:rsidRDefault="00262191" w:rsidP="00262191">
      <w:pPr>
        <w:pStyle w:val="af4"/>
      </w:pPr>
      <w:r>
        <w:rPr>
          <w:noProof/>
        </w:rPr>
        <w:lastRenderedPageBreak/>
        <w:drawing>
          <wp:inline distT="0" distB="0" distL="0" distR="0" wp14:anchorId="3F1ADDE9" wp14:editId="2C927F81">
            <wp:extent cx="4934310" cy="3862640"/>
            <wp:effectExtent l="0" t="0" r="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681" cy="387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F800DC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5</w:t>
      </w:r>
      <w:r w:rsidRPr="00F800DC">
        <w:t xml:space="preserve"> – </w:t>
      </w:r>
      <w:r>
        <w:t>Гистограмма</w:t>
      </w:r>
      <w:r>
        <w:t xml:space="preserve">. Дубль </w:t>
      </w:r>
      <w:r>
        <w:t>1</w:t>
      </w:r>
    </w:p>
    <w:p w:rsidR="00262191" w:rsidRPr="00262191" w:rsidRDefault="00262191" w:rsidP="00262191"/>
    <w:p w:rsidR="00262191" w:rsidRDefault="00262191" w:rsidP="00262191">
      <w:pPr>
        <w:pStyle w:val="af4"/>
      </w:pPr>
      <w:r>
        <w:rPr>
          <w:noProof/>
        </w:rPr>
        <w:drawing>
          <wp:inline distT="0" distB="0" distL="0" distR="0" wp14:anchorId="55E739E3" wp14:editId="4D5A7E47">
            <wp:extent cx="4922807" cy="385363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6615" cy="387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6</w:t>
      </w:r>
      <w:r w:rsidRPr="00F800DC">
        <w:t xml:space="preserve"> – </w:t>
      </w:r>
      <w:r>
        <w:t xml:space="preserve">Гистограмма. Дубль </w:t>
      </w:r>
      <w:r>
        <w:t>2</w:t>
      </w:r>
    </w:p>
    <w:p w:rsidR="00262191" w:rsidRDefault="00262191" w:rsidP="00262191">
      <w:pPr>
        <w:pStyle w:val="af4"/>
      </w:pPr>
      <w:r>
        <w:rPr>
          <w:noProof/>
        </w:rPr>
        <w:lastRenderedPageBreak/>
        <w:drawing>
          <wp:inline distT="0" distB="0" distL="0" distR="0" wp14:anchorId="5BBA23BA" wp14:editId="3E83B162">
            <wp:extent cx="5040535" cy="3945794"/>
            <wp:effectExtent l="0" t="0" r="825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58026" cy="39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7</w:t>
      </w:r>
      <w:r w:rsidRPr="00F800DC">
        <w:t xml:space="preserve"> – </w:t>
      </w:r>
      <w:r>
        <w:t xml:space="preserve">Гистограмма. Дубль </w:t>
      </w:r>
      <w:r>
        <w:t>3</w:t>
      </w:r>
    </w:p>
    <w:p w:rsidR="00262191" w:rsidRPr="00262191" w:rsidRDefault="00262191" w:rsidP="00262191"/>
    <w:p w:rsidR="00262191" w:rsidRDefault="00262191" w:rsidP="00262191">
      <w:pPr>
        <w:pStyle w:val="af4"/>
      </w:pPr>
      <w:r>
        <w:rPr>
          <w:noProof/>
        </w:rPr>
        <w:drawing>
          <wp:inline distT="0" distB="0" distL="0" distR="0" wp14:anchorId="742C61F1" wp14:editId="1EC76F7D">
            <wp:extent cx="5052204" cy="3954928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725" cy="396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191" w:rsidRPr="00262191" w:rsidRDefault="00262191" w:rsidP="00262191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8</w:t>
      </w:r>
      <w:r w:rsidRPr="00F800DC">
        <w:t xml:space="preserve"> – </w:t>
      </w:r>
      <w:r>
        <w:t xml:space="preserve">Гистограмма. Дубль </w:t>
      </w:r>
      <w:r>
        <w:t>4</w:t>
      </w:r>
    </w:p>
    <w:p w:rsidR="00262191" w:rsidRDefault="00262191" w:rsidP="00262191">
      <w:pPr>
        <w:pStyle w:val="aff6"/>
      </w:pPr>
      <w:r>
        <w:lastRenderedPageBreak/>
        <w:t xml:space="preserve">Для проведения анализа </w:t>
      </w:r>
      <w:r>
        <w:t xml:space="preserve">гистограмм </w:t>
      </w:r>
      <w:r>
        <w:t>проанализируем дубли по следующим показателям: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фонового шума</w:t>
      </w:r>
      <w:r w:rsidRPr="001F285B">
        <w:t>;</w:t>
      </w:r>
    </w:p>
    <w:p w:rsidR="00262191" w:rsidRPr="001F285B" w:rsidRDefault="00262191" w:rsidP="00262191">
      <w:pPr>
        <w:pStyle w:val="aff6"/>
      </w:pPr>
      <w:r w:rsidRPr="001F285B">
        <w:t>–</w:t>
      </w:r>
      <w:r>
        <w:t xml:space="preserve"> граница для компрессии</w:t>
      </w:r>
      <w:r w:rsidRPr="001F285B">
        <w:t>;</w:t>
      </w:r>
    </w:p>
    <w:p w:rsidR="00262191" w:rsidRPr="00262191" w:rsidRDefault="00262191" w:rsidP="00262191">
      <w:pPr>
        <w:pStyle w:val="aff6"/>
      </w:pPr>
      <w:r w:rsidRPr="00262191">
        <w:t>–</w:t>
      </w:r>
      <w:r>
        <w:t xml:space="preserve"> граница для лимитера</w:t>
      </w:r>
      <w:r w:rsidRPr="00262191">
        <w:t>.</w:t>
      </w:r>
    </w:p>
    <w:p w:rsidR="000C1E2F" w:rsidRPr="00262191" w:rsidRDefault="000C1E2F" w:rsidP="000C1E2F">
      <w:pPr>
        <w:pStyle w:val="aff6"/>
      </w:pPr>
    </w:p>
    <w:p w:rsidR="00262191" w:rsidRPr="001F285B" w:rsidRDefault="00262191" w:rsidP="00262191">
      <w:pPr>
        <w:pStyle w:val="af5"/>
      </w:pPr>
      <w:r>
        <w:t xml:space="preserve">Таблица </w:t>
      </w:r>
      <w:r w:rsidR="000C1E2F">
        <w:t>2</w:t>
      </w:r>
      <w:r>
        <w:t xml:space="preserve"> – Сравнение дублей при помощи показателей</w:t>
      </w:r>
      <w:r w:rsidR="000C1E2F">
        <w:t xml:space="preserve"> гистограмм</w:t>
      </w:r>
    </w:p>
    <w:tbl>
      <w:tblPr>
        <w:tblStyle w:val="affa"/>
        <w:tblW w:w="0" w:type="auto"/>
        <w:tblLook w:val="04A0" w:firstRow="1" w:lastRow="0" w:firstColumn="1" w:lastColumn="0" w:noHBand="0" w:noVBand="1"/>
      </w:tblPr>
      <w:tblGrid>
        <w:gridCol w:w="704"/>
        <w:gridCol w:w="2600"/>
        <w:gridCol w:w="1652"/>
        <w:gridCol w:w="1652"/>
        <w:gridCol w:w="1652"/>
        <w:gridCol w:w="1652"/>
      </w:tblGrid>
      <w:tr w:rsidR="00262191" w:rsidTr="00E543F2">
        <w:tc>
          <w:tcPr>
            <w:tcW w:w="704" w:type="dxa"/>
            <w:vMerge w:val="restart"/>
          </w:tcPr>
          <w:p w:rsidR="00262191" w:rsidRPr="001F285B" w:rsidRDefault="00262191" w:rsidP="00E543F2">
            <w:pPr>
              <w:pStyle w:val="aff8"/>
            </w:pPr>
            <w:r>
              <w:t>№</w:t>
            </w:r>
          </w:p>
        </w:tc>
        <w:tc>
          <w:tcPr>
            <w:tcW w:w="2600" w:type="dxa"/>
            <w:vMerge w:val="restart"/>
          </w:tcPr>
          <w:p w:rsidR="00262191" w:rsidRPr="001F285B" w:rsidRDefault="00262191" w:rsidP="00E543F2">
            <w:pPr>
              <w:pStyle w:val="aff8"/>
            </w:pPr>
            <w:r>
              <w:t>Показатель</w:t>
            </w:r>
          </w:p>
        </w:tc>
        <w:tc>
          <w:tcPr>
            <w:tcW w:w="6608" w:type="dxa"/>
            <w:gridSpan w:val="4"/>
          </w:tcPr>
          <w:p w:rsidR="00262191" w:rsidRPr="001F285B" w:rsidRDefault="00262191" w:rsidP="00E543F2">
            <w:pPr>
              <w:pStyle w:val="af7"/>
            </w:pPr>
            <w:r>
              <w:t>Значение показателя</w:t>
            </w:r>
          </w:p>
        </w:tc>
      </w:tr>
      <w:tr w:rsidR="00262191" w:rsidTr="00E543F2">
        <w:tc>
          <w:tcPr>
            <w:tcW w:w="704" w:type="dxa"/>
            <w:vMerge/>
          </w:tcPr>
          <w:p w:rsidR="00262191" w:rsidRDefault="00262191" w:rsidP="00E543F2">
            <w:pPr>
              <w:pStyle w:val="aff8"/>
            </w:pPr>
          </w:p>
        </w:tc>
        <w:tc>
          <w:tcPr>
            <w:tcW w:w="2600" w:type="dxa"/>
            <w:vMerge/>
          </w:tcPr>
          <w:p w:rsidR="00262191" w:rsidRDefault="00262191" w:rsidP="00E543F2">
            <w:pPr>
              <w:pStyle w:val="aff8"/>
              <w:rPr>
                <w:lang w:val="en-US"/>
              </w:rPr>
            </w:pP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7"/>
            </w:pPr>
            <w:r>
              <w:t>дубль 1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2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3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7"/>
              <w:rPr>
                <w:lang w:val="en-US"/>
              </w:rPr>
            </w:pPr>
            <w:r>
              <w:t>дубль 4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1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  <w:rPr>
                <w:lang w:val="en-US"/>
              </w:rPr>
            </w:pPr>
            <w:r>
              <w:t>граница фонового шума, дБ</w:t>
            </w:r>
          </w:p>
        </w:tc>
        <w:tc>
          <w:tcPr>
            <w:tcW w:w="1652" w:type="dxa"/>
          </w:tcPr>
          <w:p w:rsidR="00262191" w:rsidRPr="001F285B" w:rsidRDefault="00262191" w:rsidP="00262191">
            <w:pPr>
              <w:pStyle w:val="afff0"/>
            </w:pPr>
            <w:r>
              <w:t>не выражена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-55 дБ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-50 дБ</w:t>
            </w:r>
          </w:p>
        </w:tc>
        <w:tc>
          <w:tcPr>
            <w:tcW w:w="1652" w:type="dxa"/>
          </w:tcPr>
          <w:p w:rsidR="00262191" w:rsidRPr="001F285B" w:rsidRDefault="00262191" w:rsidP="00E543F2">
            <w:pPr>
              <w:pStyle w:val="afff0"/>
            </w:pPr>
            <w:r>
              <w:t>-50 дБ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2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</w:pPr>
            <w:r>
              <w:t>граница для компрессии,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-35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-37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-25 дБ</w:t>
            </w:r>
          </w:p>
        </w:tc>
      </w:tr>
      <w:tr w:rsidR="00262191" w:rsidTr="00E543F2">
        <w:tc>
          <w:tcPr>
            <w:tcW w:w="704" w:type="dxa"/>
          </w:tcPr>
          <w:p w:rsidR="00262191" w:rsidRDefault="00262191" w:rsidP="00E543F2">
            <w:pPr>
              <w:pStyle w:val="aff8"/>
            </w:pPr>
            <w:r>
              <w:t>3</w:t>
            </w:r>
          </w:p>
        </w:tc>
        <w:tc>
          <w:tcPr>
            <w:tcW w:w="2600" w:type="dxa"/>
          </w:tcPr>
          <w:p w:rsidR="00262191" w:rsidRDefault="00262191" w:rsidP="00E543F2">
            <w:pPr>
              <w:pStyle w:val="aff8"/>
            </w:pPr>
            <w:r>
              <w:t>граница для лимитера,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-27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-20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-16 дБ</w:t>
            </w:r>
          </w:p>
        </w:tc>
        <w:tc>
          <w:tcPr>
            <w:tcW w:w="1652" w:type="dxa"/>
          </w:tcPr>
          <w:p w:rsidR="00262191" w:rsidRDefault="00262191" w:rsidP="00E543F2">
            <w:pPr>
              <w:pStyle w:val="afff0"/>
            </w:pPr>
            <w:r>
              <w:t>-18 дБ</w:t>
            </w:r>
          </w:p>
        </w:tc>
      </w:tr>
    </w:tbl>
    <w:p w:rsidR="00262191" w:rsidRDefault="00262191" w:rsidP="000C1E2F">
      <w:pPr>
        <w:pStyle w:val="aff6"/>
      </w:pPr>
    </w:p>
    <w:p w:rsidR="000C1E2F" w:rsidRDefault="000C1E2F" w:rsidP="000C1E2F">
      <w:pPr>
        <w:pStyle w:val="aff6"/>
      </w:pPr>
      <w:r>
        <w:t>Во всех дублей, кроме первого, определена граница громкости фонового шума. В первом дубле граница не выражена скоре всего из-за малой громкости записи, и фоновый шум неотличим от речи.</w:t>
      </w:r>
    </w:p>
    <w:p w:rsidR="000C1E2F" w:rsidRDefault="000C1E2F" w:rsidP="000C1E2F">
      <w:pPr>
        <w:pStyle w:val="aff6"/>
      </w:pPr>
      <w:r>
        <w:t>Величина границы фонового шума позволит эффективно применить динамическую обработку сигнала и ослабить фоновый шум (при необходимости).</w:t>
      </w:r>
    </w:p>
    <w:p w:rsidR="000C1E2F" w:rsidRDefault="000C1E2F" w:rsidP="000C1E2F">
      <w:pPr>
        <w:pStyle w:val="aff6"/>
      </w:pPr>
      <w:r>
        <w:t>Лимитирование позволит при необходимости увеличить громкость в два-три раза, совместно с применением компрессии.</w:t>
      </w:r>
    </w:p>
    <w:p w:rsidR="000C1E2F" w:rsidRDefault="000C1E2F" w:rsidP="00D47794">
      <w:pPr>
        <w:pStyle w:val="2"/>
      </w:pPr>
      <w:r>
        <w:t>Анализ спектра</w:t>
      </w:r>
    </w:p>
    <w:p w:rsidR="000C1E2F" w:rsidRDefault="000C1E2F" w:rsidP="000C1E2F">
      <w:pPr>
        <w:pStyle w:val="aff6"/>
      </w:pPr>
      <w:r>
        <w:t>Проанализируем спект при помощи следующих инструментов:</w:t>
      </w:r>
    </w:p>
    <w:p w:rsidR="000C1E2F" w:rsidRDefault="000C1E2F" w:rsidP="000C1E2F">
      <w:pPr>
        <w:pStyle w:val="aff6"/>
      </w:pPr>
      <w:r>
        <w:t>– визуальный анализ спектрограммы</w:t>
      </w:r>
      <w:r w:rsidR="002A202D">
        <w:t xml:space="preserve"> каждого дубля</w:t>
      </w:r>
      <w:r>
        <w:t>;</w:t>
      </w:r>
    </w:p>
    <w:p w:rsidR="000C1E2F" w:rsidRDefault="000C1E2F" w:rsidP="000C1E2F">
      <w:pPr>
        <w:pStyle w:val="aff6"/>
      </w:pPr>
      <w:r>
        <w:t>–</w:t>
      </w:r>
      <w:r w:rsidR="002A202D">
        <w:t xml:space="preserve"> график спектра каждого дубля.</w:t>
      </w:r>
    </w:p>
    <w:p w:rsidR="002A202D" w:rsidRDefault="002A202D" w:rsidP="002A202D">
      <w:pPr>
        <w:pStyle w:val="aff6"/>
      </w:pPr>
    </w:p>
    <w:p w:rsidR="009A6A3D" w:rsidRDefault="009A6A3D" w:rsidP="002A202D">
      <w:pPr>
        <w:pStyle w:val="aff6"/>
      </w:pPr>
      <w:r>
        <w:lastRenderedPageBreak/>
        <w:t>В дубле 1 из спектрограммы видно, что:</w:t>
      </w:r>
    </w:p>
    <w:p w:rsidR="009A6A3D" w:rsidRDefault="009A6A3D" w:rsidP="002A202D">
      <w:pPr>
        <w:pStyle w:val="aff6"/>
      </w:pPr>
      <w:r>
        <w:t>– уровень фоновых шумов невелик;</w:t>
      </w:r>
    </w:p>
    <w:p w:rsidR="009A6A3D" w:rsidRDefault="009A6A3D" w:rsidP="002A202D">
      <w:pPr>
        <w:pStyle w:val="aff6"/>
      </w:pPr>
      <w:r>
        <w:t>– есть тихий тональный шум оборудования;</w:t>
      </w:r>
    </w:p>
    <w:p w:rsidR="009A6A3D" w:rsidRDefault="009A6A3D" w:rsidP="002A202D">
      <w:pPr>
        <w:pStyle w:val="aff6"/>
      </w:pPr>
      <w:r>
        <w:t>– уровень громкости шипящих звуков небольшой.</w:t>
      </w:r>
    </w:p>
    <w:p w:rsidR="002A202D" w:rsidRDefault="002A202D" w:rsidP="002A202D">
      <w:pPr>
        <w:pStyle w:val="af4"/>
      </w:pPr>
      <w:r>
        <w:rPr>
          <w:noProof/>
        </w:rPr>
        <w:drawing>
          <wp:inline distT="0" distB="0" distL="0" distR="0" wp14:anchorId="1F09E65C" wp14:editId="6FE03B37">
            <wp:extent cx="5282553" cy="3857829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92262" cy="38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9</w:t>
      </w:r>
      <w:r w:rsidRPr="00F800DC">
        <w:t xml:space="preserve"> – </w:t>
      </w:r>
      <w:r>
        <w:t>Спектрограмма. Дубль 1</w:t>
      </w:r>
    </w:p>
    <w:p w:rsidR="009A6A3D" w:rsidRDefault="009A6A3D" w:rsidP="009A6A3D">
      <w:pPr>
        <w:pStyle w:val="aff6"/>
      </w:pPr>
    </w:p>
    <w:p w:rsidR="009A6A3D" w:rsidRDefault="009A6A3D" w:rsidP="009A6A3D">
      <w:pPr>
        <w:pStyle w:val="aff6"/>
      </w:pPr>
      <w:r>
        <w:t xml:space="preserve">В дубле </w:t>
      </w:r>
      <w:r>
        <w:t>2</w:t>
      </w:r>
      <w:r>
        <w:t xml:space="preserve"> из спектрограммы видно, что:</w:t>
      </w:r>
    </w:p>
    <w:p w:rsidR="009A6A3D" w:rsidRDefault="009A6A3D" w:rsidP="009A6A3D">
      <w:pPr>
        <w:pStyle w:val="aff6"/>
      </w:pPr>
      <w:r>
        <w:t>– уровень фоновых шумов невелик;</w:t>
      </w:r>
    </w:p>
    <w:p w:rsidR="009A6A3D" w:rsidRDefault="009A6A3D" w:rsidP="009A6A3D">
      <w:pPr>
        <w:pStyle w:val="aff6"/>
      </w:pPr>
      <w:r>
        <w:t>– есть тихий тональный шум оборудования;</w:t>
      </w:r>
    </w:p>
    <w:p w:rsidR="009A6A3D" w:rsidRDefault="009A6A3D" w:rsidP="009A6A3D">
      <w:pPr>
        <w:pStyle w:val="aff6"/>
      </w:pPr>
      <w:r>
        <w:t>– уровень громкости шипящих звуков небольшой.</w:t>
      </w:r>
    </w:p>
    <w:p w:rsidR="009A6A3D" w:rsidRDefault="009A6A3D" w:rsidP="009A6A3D">
      <w:pPr>
        <w:pStyle w:val="aff6"/>
      </w:pPr>
      <w:r>
        <w:t>Дубли 1 и 2 записаны на один и тот же микрофон в схожих условиях.</w:t>
      </w:r>
    </w:p>
    <w:p w:rsidR="002A202D" w:rsidRDefault="002A202D" w:rsidP="002A202D">
      <w:pPr>
        <w:pStyle w:val="af4"/>
      </w:pPr>
      <w:r>
        <w:rPr>
          <w:noProof/>
        </w:rPr>
        <w:lastRenderedPageBreak/>
        <w:drawing>
          <wp:inline distT="0" distB="0" distL="0" distR="0" wp14:anchorId="225E5ADB" wp14:editId="035BA166">
            <wp:extent cx="5187590" cy="3788478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2765" cy="379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10</w:t>
      </w:r>
      <w:r w:rsidRPr="00F800DC">
        <w:t xml:space="preserve"> – </w:t>
      </w:r>
      <w:r>
        <w:t xml:space="preserve">Спектрограмма. Дубль </w:t>
      </w:r>
      <w:r>
        <w:t>2</w:t>
      </w:r>
    </w:p>
    <w:p w:rsidR="009A6A3D" w:rsidRDefault="009A6A3D" w:rsidP="009A6A3D">
      <w:pPr>
        <w:pStyle w:val="aff6"/>
      </w:pPr>
    </w:p>
    <w:p w:rsidR="009A6A3D" w:rsidRDefault="009A6A3D" w:rsidP="009A6A3D">
      <w:pPr>
        <w:pStyle w:val="aff6"/>
      </w:pPr>
      <w:r>
        <w:t>В дубле</w:t>
      </w:r>
      <w:r>
        <w:t xml:space="preserve"> 3</w:t>
      </w:r>
      <w:r>
        <w:t xml:space="preserve"> из спектрограммы видно, что:</w:t>
      </w:r>
    </w:p>
    <w:p w:rsidR="009A6A3D" w:rsidRDefault="009A6A3D" w:rsidP="009A6A3D">
      <w:pPr>
        <w:pStyle w:val="aff6"/>
      </w:pPr>
      <w:r>
        <w:t>–</w:t>
      </w:r>
      <w:r w:rsidR="00F470E2">
        <w:t xml:space="preserve"> </w:t>
      </w:r>
      <w:r>
        <w:t>фоновы</w:t>
      </w:r>
      <w:r w:rsidR="00F470E2">
        <w:t>е</w:t>
      </w:r>
      <w:r>
        <w:t xml:space="preserve"> шум</w:t>
      </w:r>
      <w:r w:rsidR="00F470E2">
        <w:t>ы громче, чем в дублях 1,2</w:t>
      </w:r>
      <w:r>
        <w:t>;</w:t>
      </w:r>
    </w:p>
    <w:p w:rsidR="009A6A3D" w:rsidRDefault="009A6A3D" w:rsidP="009A6A3D">
      <w:pPr>
        <w:pStyle w:val="aff6"/>
      </w:pPr>
      <w:r>
        <w:t>–</w:t>
      </w:r>
      <w:r w:rsidR="00F470E2">
        <w:t xml:space="preserve"> </w:t>
      </w:r>
      <w:r>
        <w:t>тональны</w:t>
      </w:r>
      <w:r w:rsidR="00F470E2">
        <w:t>е</w:t>
      </w:r>
      <w:r>
        <w:t xml:space="preserve"> шум</w:t>
      </w:r>
      <w:r w:rsidR="00F470E2">
        <w:t>ы отсутствуют</w:t>
      </w:r>
      <w:r>
        <w:t>;</w:t>
      </w:r>
    </w:p>
    <w:p w:rsidR="00F470E2" w:rsidRDefault="009A6A3D" w:rsidP="009A6A3D">
      <w:pPr>
        <w:pStyle w:val="aff6"/>
      </w:pPr>
      <w:r>
        <w:t>– уровень громкости шипящих звуков большой</w:t>
      </w:r>
      <w:r w:rsidR="00F470E2">
        <w:t>, необходимо будет применение диэсера;</w:t>
      </w:r>
    </w:p>
    <w:p w:rsidR="009A6A3D" w:rsidRDefault="00F470E2" w:rsidP="009A6A3D">
      <w:pPr>
        <w:pStyle w:val="aff6"/>
      </w:pPr>
      <w:r>
        <w:t>– присутствуют звуки размыкания губ (похожие на щелчки)</w:t>
      </w:r>
      <w:r w:rsidR="009A6A3D">
        <w:t>.</w:t>
      </w:r>
    </w:p>
    <w:p w:rsidR="00F470E2" w:rsidRDefault="00F470E2" w:rsidP="00F470E2">
      <w:pPr>
        <w:pStyle w:val="aff6"/>
      </w:pPr>
      <w:r>
        <w:t xml:space="preserve">В дубле </w:t>
      </w:r>
      <w:r>
        <w:t>4</w:t>
      </w:r>
      <w:r>
        <w:t xml:space="preserve"> из спектрограммы видно, что:</w:t>
      </w:r>
    </w:p>
    <w:p w:rsidR="00F470E2" w:rsidRDefault="00F470E2" w:rsidP="00F470E2">
      <w:pPr>
        <w:pStyle w:val="aff6"/>
      </w:pPr>
      <w:r>
        <w:t>– фоновые шумы громче, чем в дублях 1,2</w:t>
      </w:r>
      <w:r>
        <w:t xml:space="preserve"> и громче дубля 3</w:t>
      </w:r>
      <w:r>
        <w:t>;</w:t>
      </w:r>
    </w:p>
    <w:p w:rsidR="00F470E2" w:rsidRDefault="00F470E2" w:rsidP="00F470E2">
      <w:pPr>
        <w:pStyle w:val="aff6"/>
      </w:pPr>
      <w:r>
        <w:t>– тональные шумы отсутствуют;</w:t>
      </w:r>
    </w:p>
    <w:p w:rsidR="00F470E2" w:rsidRDefault="00F470E2" w:rsidP="00F470E2">
      <w:pPr>
        <w:pStyle w:val="aff6"/>
      </w:pPr>
      <w:r>
        <w:t>– уровень громкости шипящих звуков большой;</w:t>
      </w:r>
    </w:p>
    <w:p w:rsidR="00F470E2" w:rsidRDefault="00F470E2" w:rsidP="00F470E2">
      <w:pPr>
        <w:pStyle w:val="aff6"/>
      </w:pPr>
      <w:r>
        <w:t>– присутствуют звуки размыкания губ (похожие на щелчки).</w:t>
      </w:r>
    </w:p>
    <w:p w:rsidR="00F470E2" w:rsidRDefault="00F470E2" w:rsidP="00F470E2">
      <w:pPr>
        <w:pStyle w:val="aff6"/>
      </w:pPr>
      <w:r>
        <w:t xml:space="preserve">Дубли </w:t>
      </w:r>
      <w:r>
        <w:t>3</w:t>
      </w:r>
      <w:r>
        <w:t xml:space="preserve"> и </w:t>
      </w:r>
      <w:r>
        <w:t>4</w:t>
      </w:r>
      <w:r>
        <w:t xml:space="preserve"> записаны на один и тот же микрофон в схожих условиях</w:t>
      </w:r>
      <w:r>
        <w:t>, но микрофон при записи дубля 4 был расположен слишком блико ко рту диктора</w:t>
      </w:r>
      <w:r>
        <w:t>.</w:t>
      </w:r>
    </w:p>
    <w:p w:rsidR="002A202D" w:rsidRDefault="002A202D" w:rsidP="002A202D">
      <w:pPr>
        <w:pStyle w:val="af4"/>
      </w:pPr>
      <w:r>
        <w:rPr>
          <w:noProof/>
        </w:rPr>
        <w:lastRenderedPageBreak/>
        <w:drawing>
          <wp:inline distT="0" distB="0" distL="0" distR="0" wp14:anchorId="52A5398B" wp14:editId="2B7CA062">
            <wp:extent cx="5239421" cy="3826330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42957" cy="382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Pr="00262191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</w:t>
      </w:r>
      <w:r>
        <w:t>1</w:t>
      </w:r>
      <w:r w:rsidRPr="00F800DC">
        <w:t xml:space="preserve"> – </w:t>
      </w:r>
      <w:r>
        <w:t xml:space="preserve">Спектрограмма. Дубль </w:t>
      </w:r>
      <w:r>
        <w:t>3</w:t>
      </w:r>
    </w:p>
    <w:p w:rsidR="002A202D" w:rsidRDefault="002A202D" w:rsidP="002A202D">
      <w:pPr>
        <w:pStyle w:val="af4"/>
      </w:pPr>
      <w:r>
        <w:rPr>
          <w:noProof/>
        </w:rPr>
        <w:drawing>
          <wp:inline distT="0" distB="0" distL="0" distR="0" wp14:anchorId="1AA087A5" wp14:editId="71C06341">
            <wp:extent cx="5239097" cy="3826093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0809" cy="383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02D" w:rsidRPr="00262191" w:rsidRDefault="002A202D" w:rsidP="002A202D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</w:t>
      </w:r>
      <w:r>
        <w:t>2</w:t>
      </w:r>
      <w:r w:rsidRPr="00F800DC">
        <w:t xml:space="preserve"> – </w:t>
      </w:r>
      <w:r>
        <w:t xml:space="preserve">Спектрограмма. Дубль </w:t>
      </w:r>
      <w:r>
        <w:t>4</w:t>
      </w:r>
    </w:p>
    <w:p w:rsidR="00F470E2" w:rsidRDefault="00F470E2" w:rsidP="009A6A3D">
      <w:pPr>
        <w:pStyle w:val="aff6"/>
      </w:pPr>
      <w:r>
        <w:t>Проанализируем дубль 1 и 3 при помощи графика спектра:</w:t>
      </w:r>
    </w:p>
    <w:p w:rsidR="004B1C25" w:rsidRDefault="004B1C25" w:rsidP="009A6A3D">
      <w:pPr>
        <w:pStyle w:val="aff6"/>
      </w:pPr>
      <w:r>
        <w:t>– низкочастотный гул отсутствует;</w:t>
      </w:r>
    </w:p>
    <w:p w:rsidR="004B1C25" w:rsidRDefault="004B1C25" w:rsidP="009A6A3D">
      <w:pPr>
        <w:pStyle w:val="aff6"/>
      </w:pPr>
      <w:r>
        <w:t>– наводки от сети переменного тока остутствуют;</w:t>
      </w:r>
    </w:p>
    <w:p w:rsidR="004B1C25" w:rsidRDefault="004B1C25" w:rsidP="009A6A3D">
      <w:pPr>
        <w:pStyle w:val="aff6"/>
      </w:pPr>
      <w:r>
        <w:lastRenderedPageBreak/>
        <w:t>– на дубле 1 видны частоты шума оборудования (пики на 2,5 и 8 кГц).</w:t>
      </w:r>
    </w:p>
    <w:p w:rsidR="00F470E2" w:rsidRDefault="00F470E2" w:rsidP="00F470E2">
      <w:pPr>
        <w:pStyle w:val="af4"/>
      </w:pPr>
      <w:r>
        <w:rPr>
          <w:noProof/>
        </w:rPr>
        <w:drawing>
          <wp:inline distT="0" distB="0" distL="0" distR="0" wp14:anchorId="62D0B57E" wp14:editId="6328967B">
            <wp:extent cx="4231724" cy="41391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46694" cy="415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Pr="00262191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13</w:t>
      </w:r>
      <w:r w:rsidRPr="00F800DC">
        <w:t xml:space="preserve"> – </w:t>
      </w:r>
      <w:r>
        <w:t xml:space="preserve">График спектра. Дубль </w:t>
      </w:r>
      <w:r>
        <w:t>1</w:t>
      </w:r>
    </w:p>
    <w:p w:rsidR="00F470E2" w:rsidRDefault="00F470E2" w:rsidP="00F470E2">
      <w:pPr>
        <w:pStyle w:val="af4"/>
      </w:pPr>
      <w:r>
        <w:rPr>
          <w:noProof/>
        </w:rPr>
        <w:drawing>
          <wp:inline distT="0" distB="0" distL="0" distR="0" wp14:anchorId="54C88E87" wp14:editId="7469E6E8">
            <wp:extent cx="4240806" cy="4148038"/>
            <wp:effectExtent l="0" t="0" r="762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51382" cy="415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0E2" w:rsidRPr="00262191" w:rsidRDefault="00F470E2" w:rsidP="00F470E2">
      <w:pPr>
        <w:pStyle w:val="af4"/>
      </w:pPr>
      <w:r w:rsidRPr="00F800DC">
        <w:t xml:space="preserve">Рисунок </w:t>
      </w:r>
      <w:r>
        <w:t>2</w:t>
      </w:r>
      <w:r w:rsidRPr="00F800DC">
        <w:t>.</w:t>
      </w:r>
      <w:r>
        <w:t>1</w:t>
      </w:r>
      <w:r>
        <w:t>4</w:t>
      </w:r>
      <w:r w:rsidRPr="00F800DC">
        <w:t xml:space="preserve"> – </w:t>
      </w:r>
      <w:r>
        <w:t xml:space="preserve">График спектра. </w:t>
      </w:r>
      <w:r>
        <w:t xml:space="preserve">Дубль </w:t>
      </w:r>
      <w:r>
        <w:t>3</w:t>
      </w:r>
    </w:p>
    <w:p w:rsidR="002A202D" w:rsidRDefault="004B1C25" w:rsidP="00D47794">
      <w:pPr>
        <w:pStyle w:val="2"/>
      </w:pPr>
      <w:r>
        <w:lastRenderedPageBreak/>
        <w:t>Моносовместимость</w:t>
      </w:r>
    </w:p>
    <w:p w:rsidR="00F470E2" w:rsidRPr="002A202D" w:rsidRDefault="004B1C25" w:rsidP="009A6A3D">
      <w:pPr>
        <w:pStyle w:val="aff6"/>
      </w:pPr>
      <w:r>
        <w:t>Все дубли записаны в моно, поэтому проверка на моносовместимость исходных файлов не требуется.</w:t>
      </w:r>
    </w:p>
    <w:p w:rsidR="000C1E2F" w:rsidRDefault="000C1E2F" w:rsidP="000C1E2F">
      <w:pPr>
        <w:pStyle w:val="aff6"/>
      </w:pPr>
      <w:r>
        <w:t xml:space="preserve">На основе результатов анализа  выберем для дальнейшей обработки </w:t>
      </w:r>
      <w:r w:rsidRPr="000C1E2F">
        <w:rPr>
          <w:b/>
        </w:rPr>
        <w:t>дубль 4</w:t>
      </w:r>
      <w:r>
        <w:t>.</w:t>
      </w:r>
    </w:p>
    <w:p w:rsidR="00D47794" w:rsidRDefault="00D47794" w:rsidP="000C1E2F">
      <w:pPr>
        <w:pStyle w:val="aff6"/>
      </w:pPr>
    </w:p>
    <w:p w:rsidR="000C1E2F" w:rsidRDefault="000C1E2F" w:rsidP="00D47794">
      <w:pPr>
        <w:pStyle w:val="10"/>
      </w:pPr>
      <w:r>
        <w:t>Шумоподавление</w:t>
      </w:r>
    </w:p>
    <w:p w:rsidR="000C1E2F" w:rsidRDefault="004B1C25" w:rsidP="000C1E2F">
      <w:pPr>
        <w:pStyle w:val="aff6"/>
      </w:pPr>
      <w:r>
        <w:t>Выполним следующие действия для проведения шумоподавления:</w:t>
      </w:r>
    </w:p>
    <w:p w:rsidR="004B1C25" w:rsidRPr="004B1C25" w:rsidRDefault="004B1C25" w:rsidP="000C1E2F">
      <w:pPr>
        <w:pStyle w:val="aff6"/>
      </w:pPr>
      <w:r>
        <w:t xml:space="preserve">– применим эффект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  <w:r w:rsidRPr="004B1C25">
        <w:t>;</w:t>
      </w:r>
    </w:p>
    <w:p w:rsidR="004B1C25" w:rsidRDefault="004B1C25" w:rsidP="000C1E2F">
      <w:pPr>
        <w:pStyle w:val="aff6"/>
        <w:rPr>
          <w:lang w:val="en-US"/>
        </w:rPr>
      </w:pPr>
      <w:r w:rsidRPr="004B1C25">
        <w:rPr>
          <w:lang w:val="en-US"/>
        </w:rPr>
        <w:t xml:space="preserve">– </w:t>
      </w:r>
      <w:r>
        <w:t>применим</w:t>
      </w:r>
      <w:r w:rsidRPr="004B1C25">
        <w:rPr>
          <w:lang w:val="en-US"/>
        </w:rPr>
        <w:t xml:space="preserve"> </w:t>
      </w:r>
      <w:r>
        <w:t>эффект</w:t>
      </w:r>
      <w:r w:rsidRPr="004B1C25">
        <w:rPr>
          <w:lang w:val="en-US"/>
        </w:rPr>
        <w:t xml:space="preserve"> </w:t>
      </w:r>
      <w:r>
        <w:rPr>
          <w:lang w:val="en-US"/>
        </w:rPr>
        <w:t>Automatic Click Remover.</w:t>
      </w:r>
    </w:p>
    <w:p w:rsidR="00D47794" w:rsidRDefault="00D47794" w:rsidP="00D47794">
      <w:pPr>
        <w:pStyle w:val="2"/>
        <w:rPr>
          <w:lang w:val="en-US"/>
        </w:rPr>
      </w:pPr>
      <w:r>
        <w:t xml:space="preserve">Применение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</w:p>
    <w:p w:rsidR="00D47794" w:rsidRPr="00D47794" w:rsidRDefault="00D47794" w:rsidP="00D47794">
      <w:pPr>
        <w:pStyle w:val="aff6"/>
      </w:pPr>
      <w:r>
        <w:t xml:space="preserve">Для применения эффекта </w:t>
      </w:r>
      <w:r>
        <w:rPr>
          <w:lang w:val="en-US"/>
        </w:rPr>
        <w:t>Noise</w:t>
      </w:r>
      <w:r w:rsidRPr="004B1C25">
        <w:t xml:space="preserve"> </w:t>
      </w:r>
      <w:r>
        <w:rPr>
          <w:lang w:val="en-US"/>
        </w:rPr>
        <w:t>Reduction</w:t>
      </w:r>
      <w:r>
        <w:t xml:space="preserve"> необходимо выделить фрагмент сигнала, содержащего только фоновый шум. </w:t>
      </w:r>
    </w:p>
    <w:p w:rsidR="004B1C25" w:rsidRPr="00D47794" w:rsidRDefault="004B1C25" w:rsidP="004B1C25">
      <w:pPr>
        <w:pStyle w:val="af4"/>
      </w:pPr>
      <w:r>
        <w:rPr>
          <w:noProof/>
        </w:rPr>
        <w:drawing>
          <wp:inline distT="0" distB="0" distL="0" distR="0" wp14:anchorId="4B5A496D" wp14:editId="6C2AB004">
            <wp:extent cx="6300470" cy="4601210"/>
            <wp:effectExtent l="0" t="0" r="5080" b="889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3.1 – Выделение фрагмента сигнала для получения профиля шума</w:t>
      </w:r>
    </w:p>
    <w:p w:rsidR="00D47794" w:rsidRPr="00D47794" w:rsidRDefault="00D47794" w:rsidP="00D47794">
      <w:pPr>
        <w:pStyle w:val="aff6"/>
        <w:rPr>
          <w:lang w:val="en-US"/>
        </w:rPr>
      </w:pPr>
      <w:r>
        <w:lastRenderedPageBreak/>
        <w:t>Вызовем</w:t>
      </w:r>
      <w:r w:rsidRPr="00D47794">
        <w:rPr>
          <w:lang w:val="en-US"/>
        </w:rPr>
        <w:t xml:space="preserve"> </w:t>
      </w:r>
      <w:r>
        <w:t>окно</w:t>
      </w:r>
      <w:r w:rsidRPr="00D47794">
        <w:rPr>
          <w:lang w:val="en-US"/>
        </w:rPr>
        <w:t xml:space="preserve"> </w:t>
      </w:r>
      <w:r>
        <w:t>эффекта</w:t>
      </w:r>
      <w:r w:rsidRPr="00D47794">
        <w:rPr>
          <w:lang w:val="en-US"/>
        </w:rPr>
        <w:t xml:space="preserve"> </w:t>
      </w:r>
      <w:r>
        <w:rPr>
          <w:lang w:val="en-US"/>
        </w:rPr>
        <w:t>Noise</w:t>
      </w:r>
      <w:r w:rsidRPr="00D47794">
        <w:rPr>
          <w:lang w:val="en-US"/>
        </w:rPr>
        <w:t xml:space="preserve"> </w:t>
      </w:r>
      <w:r>
        <w:rPr>
          <w:lang w:val="en-US"/>
        </w:rPr>
        <w:t>Reduction</w:t>
      </w:r>
      <w:r w:rsidRPr="00D47794">
        <w:rPr>
          <w:lang w:val="en-US"/>
        </w:rPr>
        <w:t>:</w:t>
      </w:r>
    </w:p>
    <w:p w:rsidR="00D47794" w:rsidRDefault="00D47794" w:rsidP="00D47794">
      <w:pPr>
        <w:pStyle w:val="af4"/>
      </w:pPr>
      <w:r>
        <w:rPr>
          <w:noProof/>
        </w:rPr>
        <w:drawing>
          <wp:inline distT="0" distB="0" distL="0" distR="0" wp14:anchorId="2EA8BD74" wp14:editId="640535D4">
            <wp:extent cx="4873925" cy="4340456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3078" cy="434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794" w:rsidRPr="00D47794" w:rsidRDefault="00D47794" w:rsidP="00D47794">
      <w:pPr>
        <w:pStyle w:val="af4"/>
      </w:pPr>
      <w:r>
        <w:t>Рисунок 3.</w:t>
      </w:r>
      <w:r>
        <w:t>2</w:t>
      </w:r>
      <w:r>
        <w:t xml:space="preserve"> – </w:t>
      </w:r>
      <w:r>
        <w:t>Окно эффекта</w:t>
      </w:r>
    </w:p>
    <w:p w:rsidR="00D47794" w:rsidRDefault="00D47794" w:rsidP="00D47794">
      <w:pPr>
        <w:pStyle w:val="aff6"/>
      </w:pPr>
      <w:r>
        <w:t>Получим профиль шума, нажав на кнопку "</w:t>
      </w:r>
      <w:r>
        <w:rPr>
          <w:lang w:val="en-US"/>
        </w:rPr>
        <w:t>Capture</w:t>
      </w:r>
      <w:r w:rsidRPr="00D47794">
        <w:t xml:space="preserve">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Print</w:t>
      </w:r>
      <w:r>
        <w:t>":</w:t>
      </w:r>
    </w:p>
    <w:p w:rsidR="00D47794" w:rsidRDefault="00D47794" w:rsidP="00D47794">
      <w:pPr>
        <w:pStyle w:val="af4"/>
      </w:pPr>
      <w:r>
        <w:rPr>
          <w:noProof/>
        </w:rPr>
        <w:drawing>
          <wp:inline distT="0" distB="0" distL="0" distR="0" wp14:anchorId="2D9DAB39" wp14:editId="6A46DB78">
            <wp:extent cx="5779698" cy="2397735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108" t="19833" r="4134" b="37422"/>
                    <a:stretch/>
                  </pic:blipFill>
                  <pic:spPr bwMode="auto">
                    <a:xfrm>
                      <a:off x="0" y="0"/>
                      <a:ext cx="5781129" cy="2398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7794" w:rsidRDefault="00D47794" w:rsidP="00D47794">
      <w:pPr>
        <w:pStyle w:val="af4"/>
      </w:pPr>
      <w:r>
        <w:t>Рисунок 3.</w:t>
      </w:r>
      <w:r>
        <w:t>3</w:t>
      </w:r>
      <w:r>
        <w:t xml:space="preserve"> – </w:t>
      </w:r>
      <w:r>
        <w:t>Профиль шума</w:t>
      </w:r>
    </w:p>
    <w:p w:rsidR="00A22024" w:rsidRPr="00A22024" w:rsidRDefault="00A22024" w:rsidP="00A22024"/>
    <w:p w:rsidR="00D47794" w:rsidRDefault="00D47794" w:rsidP="00D47794">
      <w:pPr>
        <w:pStyle w:val="aff6"/>
      </w:pPr>
      <w:r>
        <w:t>Определим уровень шумоподавления</w:t>
      </w:r>
      <w:r w:rsidR="00A22024" w:rsidRPr="00A22024">
        <w:t xml:space="preserve"> (70%)</w:t>
      </w:r>
      <w:r>
        <w:t xml:space="preserve">, регулируя параметр </w:t>
      </w:r>
      <w:r>
        <w:rPr>
          <w:lang w:val="en-US"/>
        </w:rPr>
        <w:t>Noise</w:t>
      </w:r>
      <w:r w:rsidRPr="00D47794">
        <w:t xml:space="preserve"> </w:t>
      </w:r>
      <w:r>
        <w:rPr>
          <w:lang w:val="en-US"/>
        </w:rPr>
        <w:t>Reduction</w:t>
      </w:r>
      <w:r w:rsidR="00A22024">
        <w:t xml:space="preserve">, включая и выключая флаг </w:t>
      </w:r>
      <w:r w:rsidR="00A22024">
        <w:rPr>
          <w:lang w:val="en-US"/>
        </w:rPr>
        <w:t>Output</w:t>
      </w:r>
      <w:r w:rsidR="00A22024" w:rsidRPr="00A22024">
        <w:t xml:space="preserve"> </w:t>
      </w:r>
      <w:r w:rsidR="00A22024">
        <w:rPr>
          <w:lang w:val="en-US"/>
        </w:rPr>
        <w:t>Noise</w:t>
      </w:r>
      <w:r w:rsidR="00A22024" w:rsidRPr="00A22024">
        <w:t xml:space="preserve"> </w:t>
      </w:r>
      <w:r w:rsidR="00A22024">
        <w:rPr>
          <w:lang w:val="en-US"/>
        </w:rPr>
        <w:t>Only</w:t>
      </w:r>
      <w:r w:rsidR="00A22024">
        <w:t>, выделив весь файл (</w:t>
      </w:r>
      <w:r w:rsidR="00A22024">
        <w:rPr>
          <w:lang w:val="en-US"/>
        </w:rPr>
        <w:t>Select</w:t>
      </w:r>
      <w:r w:rsidR="00A22024" w:rsidRPr="00A22024">
        <w:t xml:space="preserve"> </w:t>
      </w:r>
      <w:r w:rsidR="00A22024">
        <w:rPr>
          <w:lang w:val="en-US"/>
        </w:rPr>
        <w:t>Entire</w:t>
      </w:r>
      <w:r w:rsidR="00A22024" w:rsidRPr="00A22024">
        <w:t xml:space="preserve"> </w:t>
      </w:r>
      <w:r w:rsidR="00A22024">
        <w:rPr>
          <w:lang w:val="en-US"/>
        </w:rPr>
        <w:t>File</w:t>
      </w:r>
      <w:r w:rsidR="00A22024" w:rsidRPr="00A22024">
        <w:t>).</w:t>
      </w:r>
    </w:p>
    <w:p w:rsidR="00A22024" w:rsidRDefault="00A22024" w:rsidP="00D47794">
      <w:pPr>
        <w:pStyle w:val="aff6"/>
      </w:pPr>
      <w:r>
        <w:lastRenderedPageBreak/>
        <w:t xml:space="preserve">Применим эффект ко всему файлу, нажав кнопку </w:t>
      </w:r>
      <w:r>
        <w:rPr>
          <w:lang w:val="en-US"/>
        </w:rPr>
        <w:t>Apply</w:t>
      </w:r>
      <w:r w:rsidRPr="00A22024">
        <w:t>.</w:t>
      </w:r>
    </w:p>
    <w:p w:rsidR="00A22024" w:rsidRDefault="00A22024" w:rsidP="00A22024">
      <w:pPr>
        <w:pStyle w:val="af4"/>
      </w:pPr>
      <w:r>
        <w:rPr>
          <w:noProof/>
        </w:rPr>
        <w:drawing>
          <wp:inline distT="0" distB="0" distL="0" distR="0" wp14:anchorId="408637EE" wp14:editId="3A220458">
            <wp:extent cx="6300470" cy="4601210"/>
            <wp:effectExtent l="0" t="0" r="508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Pr="00D47794" w:rsidRDefault="00A22024" w:rsidP="00A22024">
      <w:pPr>
        <w:pStyle w:val="af4"/>
      </w:pPr>
      <w:r>
        <w:t>Рисунок 3.</w:t>
      </w:r>
      <w:r>
        <w:t>4</w:t>
      </w:r>
      <w:r>
        <w:t xml:space="preserve"> – </w:t>
      </w:r>
      <w:r>
        <w:t>Результат применения эффекта</w:t>
      </w:r>
    </w:p>
    <w:p w:rsidR="00A22024" w:rsidRDefault="00A22024" w:rsidP="00D47794">
      <w:pPr>
        <w:pStyle w:val="aff6"/>
      </w:pPr>
    </w:p>
    <w:p w:rsidR="00A22024" w:rsidRDefault="00A22024" w:rsidP="00A22024">
      <w:pPr>
        <w:pStyle w:val="2"/>
      </w:pPr>
      <w:r>
        <w:t>Удаление щелчков</w:t>
      </w:r>
    </w:p>
    <w:p w:rsidR="00A22024" w:rsidRDefault="00A22024" w:rsidP="00A22024">
      <w:pPr>
        <w:pStyle w:val="aff6"/>
      </w:pPr>
      <w:r>
        <w:t>Инструмент удаления щелчков может помощь избавиться от нежелательных резких изменений уровней громкости, например, от звука размыкания губ.</w:t>
      </w:r>
    </w:p>
    <w:p w:rsidR="00A22024" w:rsidRDefault="00A22024" w:rsidP="00A22024">
      <w:pPr>
        <w:pStyle w:val="af4"/>
      </w:pPr>
      <w:r>
        <w:rPr>
          <w:noProof/>
        </w:rPr>
        <w:drawing>
          <wp:inline distT="0" distB="0" distL="0" distR="0" wp14:anchorId="7663C819" wp14:editId="457AE323">
            <wp:extent cx="4962525" cy="22479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</w:t>
      </w:r>
      <w:r>
        <w:t>5</w:t>
      </w:r>
      <w:r>
        <w:t xml:space="preserve"> – </w:t>
      </w:r>
      <w:r>
        <w:t>Эффект для удаления щелчков</w:t>
      </w:r>
    </w:p>
    <w:p w:rsidR="00A22024" w:rsidRPr="00A22024" w:rsidRDefault="00A22024" w:rsidP="00A22024">
      <w:pPr>
        <w:pStyle w:val="aff6"/>
      </w:pPr>
      <w:r>
        <w:lastRenderedPageBreak/>
        <w:t>Результат применения эффекта заметен при увеличении масштаба спектрограммы:</w:t>
      </w:r>
    </w:p>
    <w:p w:rsidR="00A22024" w:rsidRDefault="00A22024" w:rsidP="00A22024">
      <w:r>
        <w:rPr>
          <w:noProof/>
        </w:rPr>
        <w:drawing>
          <wp:inline distT="0" distB="0" distL="0" distR="0" wp14:anchorId="47BE6B9C" wp14:editId="3198CCEE">
            <wp:extent cx="6300470" cy="2554694"/>
            <wp:effectExtent l="0" t="0" r="508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4926"/>
                    <a:stretch/>
                  </pic:blipFill>
                  <pic:spPr bwMode="auto">
                    <a:xfrm>
                      <a:off x="0" y="0"/>
                      <a:ext cx="6300470" cy="2554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</w:t>
      </w:r>
      <w:r>
        <w:t>6</w:t>
      </w:r>
      <w:r>
        <w:t xml:space="preserve"> – </w:t>
      </w:r>
      <w:r>
        <w:t>Спектрограмма фграгмента сигнала до обработки</w:t>
      </w:r>
    </w:p>
    <w:p w:rsidR="00A22024" w:rsidRDefault="00A22024" w:rsidP="00A22024"/>
    <w:p w:rsidR="00A22024" w:rsidRDefault="00A22024" w:rsidP="00A22024">
      <w:r>
        <w:rPr>
          <w:noProof/>
        </w:rPr>
        <w:drawing>
          <wp:inline distT="0" distB="0" distL="0" distR="0" wp14:anchorId="0BAB50E1" wp14:editId="4DA76898">
            <wp:extent cx="6300470" cy="2586592"/>
            <wp:effectExtent l="0" t="0" r="508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4239"/>
                    <a:stretch/>
                  </pic:blipFill>
                  <pic:spPr bwMode="auto">
                    <a:xfrm>
                      <a:off x="0" y="0"/>
                      <a:ext cx="6300470" cy="2586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2024" w:rsidRDefault="00A22024" w:rsidP="00A22024">
      <w:pPr>
        <w:pStyle w:val="af4"/>
      </w:pPr>
      <w:r>
        <w:t>Рисунок 3.</w:t>
      </w:r>
      <w:r>
        <w:t>7</w:t>
      </w:r>
      <w:r>
        <w:t xml:space="preserve"> – Спектрограмма фграгмента сигнала </w:t>
      </w:r>
      <w:r>
        <w:t>после</w:t>
      </w:r>
      <w:r>
        <w:t xml:space="preserve"> обработки</w:t>
      </w:r>
    </w:p>
    <w:p w:rsidR="002A6176" w:rsidRDefault="002A6176" w:rsidP="002A6176">
      <w:pPr>
        <w:pStyle w:val="aff6"/>
      </w:pPr>
      <w:r>
        <w:t>Эффект избавления от клипирования не применяем, так как клипированныз отчетов в данном дубле нет.</w:t>
      </w:r>
    </w:p>
    <w:p w:rsidR="00FF7430" w:rsidRDefault="00FF7430" w:rsidP="00FF7430">
      <w:pPr>
        <w:pStyle w:val="10"/>
      </w:pPr>
      <w:r>
        <w:t>Частотная коррекция</w:t>
      </w:r>
    </w:p>
    <w:p w:rsidR="00FF7430" w:rsidRDefault="006C24DE" w:rsidP="00FF7430">
      <w:pPr>
        <w:pStyle w:val="aff6"/>
      </w:pPr>
      <w:r>
        <w:t>На данном этапе обработки звука частотная коррекция будет применяться для решения следующих задач:</w:t>
      </w:r>
    </w:p>
    <w:p w:rsidR="006C24DE" w:rsidRDefault="006C24DE" w:rsidP="00FF7430">
      <w:pPr>
        <w:pStyle w:val="aff6"/>
      </w:pPr>
      <w:r>
        <w:t>– удаление частот ниже 100 Гц;</w:t>
      </w:r>
    </w:p>
    <w:p w:rsidR="006C24DE" w:rsidRDefault="006C24DE" w:rsidP="00FF7430">
      <w:pPr>
        <w:pStyle w:val="aff6"/>
      </w:pPr>
      <w:r>
        <w:t>– удаление частоты 50 Гц и ее гармоник;</w:t>
      </w:r>
    </w:p>
    <w:p w:rsidR="006C24DE" w:rsidRDefault="006C24DE" w:rsidP="00FF7430">
      <w:pPr>
        <w:pStyle w:val="aff6"/>
      </w:pPr>
      <w:r>
        <w:lastRenderedPageBreak/>
        <w:t>– удаление резонансных частот помещения звукозаписи.</w:t>
      </w:r>
    </w:p>
    <w:p w:rsidR="006C24DE" w:rsidRDefault="006C24DE" w:rsidP="00FF7430">
      <w:pPr>
        <w:pStyle w:val="aff6"/>
      </w:pPr>
      <w:r>
        <w:t>В записи отсутствует высокочастотное шипение, и поэтому высокие частоты удаляться не будут.</w:t>
      </w:r>
    </w:p>
    <w:p w:rsidR="006C24DE" w:rsidRDefault="006C24DE" w:rsidP="00FF7430">
      <w:pPr>
        <w:pStyle w:val="aff6"/>
      </w:pPr>
      <w:r>
        <w:t>Для выполнения перечисленных задач можно использовать следующие эффекты:</w:t>
      </w:r>
    </w:p>
    <w:p w:rsidR="006C24DE" w:rsidRDefault="006C24DE" w:rsidP="006C24DE">
      <w:pPr>
        <w:pStyle w:val="aff6"/>
      </w:pPr>
      <w:r>
        <w:t>– режекторный фильтр для удаления частот, кратных 50</w:t>
      </w:r>
      <w:r w:rsidRPr="006C24DE">
        <w:t xml:space="preserve"> </w:t>
      </w:r>
      <w:r>
        <w:t>Гц</w:t>
      </w:r>
      <w:r>
        <w:t xml:space="preserve"> (</w:t>
      </w:r>
      <w:r>
        <w:rPr>
          <w:lang w:val="en-US"/>
        </w:rPr>
        <w:t>DeHummer</w:t>
      </w:r>
      <w:r>
        <w:t>);</w:t>
      </w:r>
    </w:p>
    <w:p w:rsidR="006C24DE" w:rsidRDefault="006C24DE" w:rsidP="00FF7430">
      <w:pPr>
        <w:pStyle w:val="aff6"/>
      </w:pPr>
      <w:r>
        <w:t>– параметрический эквалайзер (</w:t>
      </w:r>
      <w:r>
        <w:rPr>
          <w:lang w:val="en-US"/>
        </w:rPr>
        <w:t>Parametric</w:t>
      </w:r>
      <w:r w:rsidRPr="006C24DE">
        <w:t xml:space="preserve"> </w:t>
      </w:r>
      <w:r>
        <w:rPr>
          <w:lang w:val="en-US"/>
        </w:rPr>
        <w:t>Equalizer</w:t>
      </w:r>
      <w:r>
        <w:t>).</w:t>
      </w:r>
    </w:p>
    <w:p w:rsidR="0080689F" w:rsidRPr="0080689F" w:rsidRDefault="0080689F" w:rsidP="00FF7430">
      <w:pPr>
        <w:pStyle w:val="aff6"/>
      </w:pPr>
      <w:r>
        <w:t xml:space="preserve">Для эффекта </w:t>
      </w:r>
      <w:r>
        <w:rPr>
          <w:lang w:val="en-US"/>
        </w:rPr>
        <w:t>DeHummer</w:t>
      </w:r>
      <w:r>
        <w:t xml:space="preserve"> в поле </w:t>
      </w:r>
      <w:r>
        <w:rPr>
          <w:lang w:val="en-US"/>
        </w:rPr>
        <w:t>Presets</w:t>
      </w:r>
      <w:r w:rsidRPr="0080689F">
        <w:t xml:space="preserve"> </w:t>
      </w:r>
      <w:r>
        <w:t xml:space="preserve">был выбран шаблон </w:t>
      </w:r>
      <w:r>
        <w:rPr>
          <w:lang w:val="en-US"/>
        </w:rPr>
        <w:t>Remove</w:t>
      </w:r>
      <w:r w:rsidRPr="0080689F">
        <w:t xml:space="preserve"> 50 </w:t>
      </w:r>
      <w:r>
        <w:rPr>
          <w:lang w:val="en-US"/>
        </w:rPr>
        <w:t>Hz</w:t>
      </w:r>
      <w:r w:rsidRPr="0080689F">
        <w:t xml:space="preserve"> </w:t>
      </w:r>
      <w:r>
        <w:rPr>
          <w:lang w:val="en-US"/>
        </w:rPr>
        <w:t>and</w:t>
      </w:r>
      <w:r w:rsidRPr="0080689F">
        <w:t xml:space="preserve"> </w:t>
      </w:r>
      <w:r>
        <w:rPr>
          <w:lang w:val="en-US"/>
        </w:rPr>
        <w:t>Harmonics</w:t>
      </w:r>
      <w:r>
        <w:t xml:space="preserve"> и применен к файлу.</w:t>
      </w:r>
    </w:p>
    <w:p w:rsidR="006C24DE" w:rsidRDefault="001B422E" w:rsidP="001B422E">
      <w:pPr>
        <w:pStyle w:val="af4"/>
      </w:pPr>
      <w:r>
        <w:rPr>
          <w:noProof/>
        </w:rPr>
        <w:drawing>
          <wp:inline distT="0" distB="0" distL="0" distR="0" wp14:anchorId="0541A94A" wp14:editId="2BF0EF63">
            <wp:extent cx="2948242" cy="3127701"/>
            <wp:effectExtent l="0" t="0" r="508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60876" cy="314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22E" w:rsidRDefault="001B422E" w:rsidP="001B422E">
      <w:pPr>
        <w:pStyle w:val="af4"/>
        <w:rPr>
          <w:lang w:val="en-US"/>
        </w:rPr>
      </w:pPr>
      <w:r>
        <w:t xml:space="preserve">Рисунок </w:t>
      </w:r>
      <w:r w:rsidRPr="0080689F">
        <w:t>4</w:t>
      </w:r>
      <w:r>
        <w:t>.</w:t>
      </w:r>
      <w:r w:rsidRPr="0080689F">
        <w:t>1</w:t>
      </w:r>
      <w:r>
        <w:t xml:space="preserve"> – </w:t>
      </w:r>
      <w:r w:rsidR="0080689F">
        <w:t xml:space="preserve">Окно эффекта </w:t>
      </w:r>
      <w:r w:rsidR="0080689F">
        <w:rPr>
          <w:lang w:val="en-US"/>
        </w:rPr>
        <w:t>DeHummer</w:t>
      </w:r>
    </w:p>
    <w:p w:rsidR="0080689F" w:rsidRPr="0080689F" w:rsidRDefault="0080689F" w:rsidP="0080689F">
      <w:pPr>
        <w:rPr>
          <w:lang w:val="en-US"/>
        </w:rPr>
      </w:pPr>
    </w:p>
    <w:p w:rsidR="001B422E" w:rsidRDefault="0080689F" w:rsidP="0080689F">
      <w:pPr>
        <w:pStyle w:val="aff6"/>
      </w:pPr>
      <w:r>
        <w:t>Для настройки параметрического эквалайзера необходимо:</w:t>
      </w:r>
    </w:p>
    <w:p w:rsidR="0080689F" w:rsidRDefault="0080689F" w:rsidP="0080689F">
      <w:pPr>
        <w:pStyle w:val="aff6"/>
      </w:pPr>
      <w:r>
        <w:t>– определить более точно частоту среза ФВЧ;</w:t>
      </w:r>
    </w:p>
    <w:p w:rsidR="0080689F" w:rsidRDefault="0080689F" w:rsidP="0080689F">
      <w:pPr>
        <w:pStyle w:val="aff6"/>
      </w:pPr>
      <w:r>
        <w:t>– определить резонансные частоты помещения;</w:t>
      </w:r>
    </w:p>
    <w:p w:rsidR="0080689F" w:rsidRDefault="0080689F" w:rsidP="0080689F">
      <w:pPr>
        <w:pStyle w:val="aff6"/>
      </w:pPr>
      <w:r>
        <w:t>– задать коэффициент ослабления и добротность полос для каждой резонансной частоты.</w:t>
      </w:r>
    </w:p>
    <w:p w:rsidR="0080689F" w:rsidRDefault="0080689F" w:rsidP="0080689F">
      <w:pPr>
        <w:pStyle w:val="af4"/>
      </w:pPr>
      <w:r>
        <w:rPr>
          <w:noProof/>
        </w:rPr>
        <w:lastRenderedPageBreak/>
        <w:drawing>
          <wp:inline distT="0" distB="0" distL="0" distR="0" wp14:anchorId="0E8D62DA" wp14:editId="54640CE0">
            <wp:extent cx="4385497" cy="3130666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6551" cy="3138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Default="0080689F" w:rsidP="0080689F">
      <w:pPr>
        <w:pStyle w:val="af4"/>
        <w:rPr>
          <w:lang w:val="en-US"/>
        </w:rPr>
      </w:pPr>
      <w:r>
        <w:t>Рисунок</w:t>
      </w:r>
      <w:r w:rsidRPr="0080689F">
        <w:rPr>
          <w:lang w:val="en-US"/>
        </w:rPr>
        <w:t xml:space="preserve"> 4.</w:t>
      </w:r>
      <w:r w:rsidRPr="0080689F">
        <w:rPr>
          <w:lang w:val="en-US"/>
        </w:rPr>
        <w:t>2</w:t>
      </w:r>
      <w:r w:rsidRPr="0080689F">
        <w:rPr>
          <w:lang w:val="en-US"/>
        </w:rPr>
        <w:t xml:space="preserve"> – </w:t>
      </w:r>
      <w:r>
        <w:t>Окно</w:t>
      </w:r>
      <w:r w:rsidRPr="0080689F">
        <w:rPr>
          <w:lang w:val="en-US"/>
        </w:rPr>
        <w:t xml:space="preserve"> </w:t>
      </w:r>
      <w:r>
        <w:t>эффекта</w:t>
      </w:r>
      <w:r w:rsidRPr="0080689F">
        <w:rPr>
          <w:lang w:val="en-US"/>
        </w:rPr>
        <w:t xml:space="preserve"> </w:t>
      </w:r>
      <w:r>
        <w:rPr>
          <w:lang w:val="en-US"/>
        </w:rPr>
        <w:t>Parametric</w:t>
      </w:r>
      <w:r w:rsidRPr="0080689F">
        <w:rPr>
          <w:lang w:val="en-US"/>
        </w:rPr>
        <w:t xml:space="preserve"> </w:t>
      </w:r>
      <w:r>
        <w:rPr>
          <w:lang w:val="en-US"/>
        </w:rPr>
        <w:t>Equalizer</w:t>
      </w:r>
    </w:p>
    <w:p w:rsidR="006D211A" w:rsidRDefault="006D211A" w:rsidP="0080689F">
      <w:pPr>
        <w:pStyle w:val="aff6"/>
      </w:pPr>
    </w:p>
    <w:p w:rsidR="0080689F" w:rsidRDefault="0080689F" w:rsidP="0080689F">
      <w:pPr>
        <w:pStyle w:val="aff6"/>
      </w:pPr>
      <w:r>
        <w:t>В результате настроек были определены следующие параметры:</w:t>
      </w:r>
    </w:p>
    <w:p w:rsidR="0080689F" w:rsidRDefault="0080689F" w:rsidP="0080689F">
      <w:pPr>
        <w:pStyle w:val="aff6"/>
      </w:pPr>
      <w:r>
        <w:t>– частота среза ФВЧ (</w:t>
      </w:r>
      <w:r>
        <w:rPr>
          <w:lang w:val="en-US"/>
        </w:rPr>
        <w:t>HP</w:t>
      </w:r>
      <w:r w:rsidRPr="0080689F">
        <w:t xml:space="preserve"> </w:t>
      </w:r>
      <w:r>
        <w:rPr>
          <w:lang w:val="en-US"/>
        </w:rPr>
        <w:t>filter</w:t>
      </w:r>
      <w:r w:rsidRPr="0080689F">
        <w:t xml:space="preserve">) – 150 </w:t>
      </w:r>
      <w:r>
        <w:t>Гц, порядок фильтра – 8;</w:t>
      </w:r>
    </w:p>
    <w:p w:rsidR="0080689F" w:rsidRDefault="0080689F" w:rsidP="0080689F">
      <w:pPr>
        <w:pStyle w:val="aff6"/>
      </w:pPr>
      <w:r>
        <w:t>– резонансные частоты помещения, коэффициенты ослабления и добротность: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300 Гц</w:t>
      </w:r>
      <w:r>
        <w:rPr>
          <w:lang w:val="en-US"/>
        </w:rPr>
        <w:t>: –</w:t>
      </w:r>
      <w:r>
        <w:t xml:space="preserve">16 дБ, </w:t>
      </w:r>
      <w:r>
        <w:rPr>
          <w:lang w:val="en-US"/>
        </w:rPr>
        <w:t>Q = 50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600 Гц</w:t>
      </w:r>
      <w:r>
        <w:rPr>
          <w:lang w:val="en-US"/>
        </w:rPr>
        <w:t xml:space="preserve">: </w:t>
      </w:r>
      <w:r>
        <w:rPr>
          <w:lang w:val="en-US"/>
        </w:rPr>
        <w:t>–</w:t>
      </w:r>
      <w:r>
        <w:rPr>
          <w:lang w:val="en-US"/>
        </w:rPr>
        <w:t>24</w:t>
      </w:r>
      <w:r>
        <w:t xml:space="preserve"> дБ, </w:t>
      </w:r>
      <w:r>
        <w:rPr>
          <w:lang w:val="en-US"/>
        </w:rPr>
        <w:t xml:space="preserve">Q = </w:t>
      </w:r>
      <w:r>
        <w:rPr>
          <w:lang w:val="en-US"/>
        </w:rPr>
        <w:t>6</w:t>
      </w:r>
      <w:r>
        <w:rPr>
          <w:lang w:val="en-US"/>
        </w:rPr>
        <w:t>0</w:t>
      </w:r>
    </w:p>
    <w:p w:rsidR="0080689F" w:rsidRDefault="0080689F" w:rsidP="0080689F">
      <w:pPr>
        <w:pStyle w:val="aff6"/>
        <w:numPr>
          <w:ilvl w:val="0"/>
          <w:numId w:val="18"/>
        </w:numPr>
      </w:pPr>
      <w:r>
        <w:t>800 Гц</w:t>
      </w:r>
      <w:r>
        <w:rPr>
          <w:lang w:val="en-US"/>
        </w:rPr>
        <w:t xml:space="preserve">: </w:t>
      </w:r>
      <w:r>
        <w:rPr>
          <w:lang w:val="en-US"/>
        </w:rPr>
        <w:t>–</w:t>
      </w:r>
      <w:r>
        <w:rPr>
          <w:lang w:val="en-US"/>
        </w:rPr>
        <w:t>24</w:t>
      </w:r>
      <w:r>
        <w:t xml:space="preserve"> дБ, </w:t>
      </w:r>
      <w:r>
        <w:rPr>
          <w:lang w:val="en-US"/>
        </w:rPr>
        <w:t xml:space="preserve">Q = </w:t>
      </w:r>
      <w:r>
        <w:rPr>
          <w:lang w:val="en-US"/>
        </w:rPr>
        <w:t>4</w:t>
      </w:r>
      <w:r>
        <w:rPr>
          <w:lang w:val="en-US"/>
        </w:rPr>
        <w:t>0</w:t>
      </w:r>
      <w:r>
        <w:rPr>
          <w:lang w:val="en-US"/>
        </w:rPr>
        <w:t>.</w:t>
      </w:r>
    </w:p>
    <w:p w:rsidR="0080689F" w:rsidRDefault="0080689F" w:rsidP="0080689F">
      <w:pPr>
        <w:pStyle w:val="af4"/>
      </w:pPr>
      <w:r>
        <w:rPr>
          <w:noProof/>
        </w:rPr>
        <w:drawing>
          <wp:inline distT="0" distB="0" distL="0" distR="0" wp14:anchorId="5C6A90C2" wp14:editId="2C311A12">
            <wp:extent cx="4132580" cy="3042582"/>
            <wp:effectExtent l="0" t="0" r="127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75357" cy="3074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89F" w:rsidRPr="0080689F" w:rsidRDefault="0080689F" w:rsidP="0080689F">
      <w:pPr>
        <w:pStyle w:val="af4"/>
      </w:pPr>
      <w:r>
        <w:t>Рисунок</w:t>
      </w:r>
      <w:r w:rsidRPr="0080689F">
        <w:rPr>
          <w:lang w:val="en-US"/>
        </w:rPr>
        <w:t xml:space="preserve"> 4.</w:t>
      </w:r>
      <w:r>
        <w:rPr>
          <w:lang w:val="en-US"/>
        </w:rPr>
        <w:t>3</w:t>
      </w:r>
      <w:r w:rsidRPr="0080689F">
        <w:rPr>
          <w:lang w:val="en-US"/>
        </w:rPr>
        <w:t xml:space="preserve"> – </w:t>
      </w:r>
      <w:r>
        <w:t>Результат применения эффектов</w:t>
      </w:r>
    </w:p>
    <w:p w:rsidR="0080689F" w:rsidRDefault="006D211A" w:rsidP="006D211A">
      <w:pPr>
        <w:pStyle w:val="10"/>
      </w:pPr>
      <w:r>
        <w:lastRenderedPageBreak/>
        <w:t>динамическая обработка</w:t>
      </w:r>
    </w:p>
    <w:p w:rsidR="006D211A" w:rsidRDefault="006D211A" w:rsidP="006D211A">
      <w:pPr>
        <w:pStyle w:val="aff6"/>
      </w:pPr>
      <w:r>
        <w:t>В процессе динамической обработки необходимо решение следующих задач:</w:t>
      </w:r>
    </w:p>
    <w:p w:rsidR="006D211A" w:rsidRDefault="006D211A" w:rsidP="006D211A">
      <w:pPr>
        <w:pStyle w:val="aff6"/>
      </w:pPr>
      <w:r>
        <w:t>– избавиться (или сильно уменьшить) уровень фоновых шумов;</w:t>
      </w:r>
    </w:p>
    <w:p w:rsidR="006D211A" w:rsidRDefault="006D211A" w:rsidP="006D211A">
      <w:pPr>
        <w:pStyle w:val="aff6"/>
      </w:pPr>
      <w:r>
        <w:t>– уменьшить громкость шипящих звуков;</w:t>
      </w:r>
    </w:p>
    <w:p w:rsidR="006D211A" w:rsidRDefault="006D211A" w:rsidP="006D211A">
      <w:pPr>
        <w:pStyle w:val="aff6"/>
      </w:pPr>
      <w:r>
        <w:t>– увеличить громкость звука за счет применения эффектов увеличения амплитуды и компресии, лимитрования.</w:t>
      </w:r>
    </w:p>
    <w:p w:rsidR="008E01EC" w:rsidRPr="008E01EC" w:rsidRDefault="008E01EC" w:rsidP="006D211A">
      <w:pPr>
        <w:pStyle w:val="aff6"/>
      </w:pPr>
      <w:r>
        <w:t xml:space="preserve">Для удаления фоновых шумов применим универсальную динамическую обработку в режиме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, </w:t>
      </w:r>
      <w:r>
        <w:t>предварительно заново определив границу громкости фоновых шумов (так как в процессе применения предыдущих эффетов уровень громокости менялся).</w:t>
      </w:r>
    </w:p>
    <w:p w:rsidR="008E01EC" w:rsidRDefault="008E01EC" w:rsidP="008E01EC">
      <w:pPr>
        <w:pStyle w:val="af4"/>
      </w:pPr>
      <w:r>
        <w:rPr>
          <w:noProof/>
        </w:rPr>
        <w:drawing>
          <wp:inline distT="0" distB="0" distL="0" distR="0" wp14:anchorId="6E0C5F4F" wp14:editId="05E5645F">
            <wp:extent cx="3978826" cy="311467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94424" cy="312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1EC" w:rsidRDefault="008E01EC" w:rsidP="008E01EC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1</w:t>
      </w:r>
      <w:r w:rsidRPr="008E01EC">
        <w:t xml:space="preserve"> – </w:t>
      </w:r>
      <w:r>
        <w:t>Гистограмма</w:t>
      </w:r>
    </w:p>
    <w:p w:rsidR="00943FE4" w:rsidRPr="00943FE4" w:rsidRDefault="00943FE4" w:rsidP="00943FE4"/>
    <w:p w:rsidR="008E01EC" w:rsidRDefault="008E01EC" w:rsidP="008E01EC">
      <w:pPr>
        <w:pStyle w:val="aff6"/>
      </w:pPr>
      <w:r>
        <w:t xml:space="preserve">На гистограмме отсутствует выраженная граница шума – это результат применения эффекта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Reduction</w:t>
      </w:r>
      <w:r>
        <w:t>.</w:t>
      </w:r>
      <w:r w:rsidRPr="008E01EC">
        <w:t xml:space="preserve"> </w:t>
      </w:r>
      <w:r>
        <w:t xml:space="preserve">Но все же применим </w:t>
      </w:r>
      <w:r>
        <w:rPr>
          <w:lang w:val="en-US"/>
        </w:rPr>
        <w:t xml:space="preserve">Noise Gate </w:t>
      </w:r>
      <w:r>
        <w:t>в порогом -60 дБ:</w:t>
      </w:r>
    </w:p>
    <w:p w:rsidR="008E01EC" w:rsidRPr="008E01EC" w:rsidRDefault="008E01EC" w:rsidP="008E01EC">
      <w:pPr>
        <w:pStyle w:val="aff6"/>
      </w:pPr>
      <w:r>
        <w:t xml:space="preserve">– выберем в шаблонах </w:t>
      </w:r>
      <w:r>
        <w:rPr>
          <w:lang w:val="en-US"/>
        </w:rPr>
        <w:t>Noise</w:t>
      </w:r>
      <w:r w:rsidRPr="008E01EC">
        <w:t xml:space="preserve"> </w:t>
      </w:r>
      <w:r>
        <w:rPr>
          <w:lang w:val="en-US"/>
        </w:rPr>
        <w:t>Gate</w:t>
      </w:r>
      <w:r w:rsidRPr="008E01EC">
        <w:t xml:space="preserve"> @ 20</w:t>
      </w:r>
      <w:r>
        <w:rPr>
          <w:lang w:val="en-US"/>
        </w:rPr>
        <w:t>dB</w:t>
      </w:r>
      <w:r w:rsidRPr="008E01EC">
        <w:t>;</w:t>
      </w:r>
    </w:p>
    <w:p w:rsidR="008E01EC" w:rsidRDefault="008E01EC" w:rsidP="008E01EC">
      <w:pPr>
        <w:pStyle w:val="aff6"/>
      </w:pPr>
      <w:r>
        <w:rPr>
          <w:lang w:val="en-US"/>
        </w:rPr>
        <w:t xml:space="preserve">– </w:t>
      </w:r>
      <w:r>
        <w:t>зададим следующие области:</w:t>
      </w:r>
    </w:p>
    <w:p w:rsidR="008E01EC" w:rsidRDefault="008E01EC" w:rsidP="008E01EC">
      <w:pPr>
        <w:pStyle w:val="aff6"/>
        <w:numPr>
          <w:ilvl w:val="0"/>
          <w:numId w:val="19"/>
        </w:numPr>
      </w:pPr>
      <w:r>
        <w:t>первый порог: -60дБ (точка -60/-60);</w:t>
      </w:r>
    </w:p>
    <w:p w:rsidR="008E01EC" w:rsidRPr="008E01EC" w:rsidRDefault="008E01EC" w:rsidP="008E01EC">
      <w:pPr>
        <w:pStyle w:val="aff6"/>
        <w:numPr>
          <w:ilvl w:val="0"/>
          <w:numId w:val="19"/>
        </w:numPr>
      </w:pPr>
      <w:r>
        <w:t>второй порог: -70 дБ (точка -70/-96)</w:t>
      </w:r>
    </w:p>
    <w:p w:rsidR="008E01EC" w:rsidRDefault="008E01EC" w:rsidP="008E01EC">
      <w:pPr>
        <w:pStyle w:val="af4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04B981FB" wp14:editId="0AE0E5C1">
            <wp:extent cx="4514249" cy="658177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16287" cy="65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Pr="0080689F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 xml:space="preserve">Окно эффекта универсальной динамической обработки с амплитудной характеристикой порогового шумоподавителя </w:t>
      </w:r>
    </w:p>
    <w:p w:rsidR="00943FE4" w:rsidRDefault="00943FE4" w:rsidP="00943FE4"/>
    <w:p w:rsidR="00943FE4" w:rsidRDefault="00943FE4" w:rsidP="00943FE4">
      <w:pPr>
        <w:pStyle w:val="aff6"/>
      </w:pPr>
      <w:r>
        <w:t xml:space="preserve">Для </w:t>
      </w:r>
      <w:r>
        <w:t xml:space="preserve">уменьшения громкости шипящих звуков </w:t>
      </w:r>
      <w:r>
        <w:t xml:space="preserve">применим универсальную динамическую обработку в режиме </w:t>
      </w:r>
      <w:r>
        <w:rPr>
          <w:lang w:val="en-US"/>
        </w:rPr>
        <w:t>DeEsser</w:t>
      </w:r>
      <w:r w:rsidRPr="00943FE4">
        <w:t xml:space="preserve">, </w:t>
      </w:r>
      <w:r>
        <w:t xml:space="preserve">выбрав в качестве шаблона </w:t>
      </w:r>
      <w:r>
        <w:rPr>
          <w:lang w:val="en-US"/>
        </w:rPr>
        <w:t>DeEsser</w:t>
      </w:r>
      <w:r w:rsidRPr="00943FE4">
        <w:t xml:space="preserve"> </w:t>
      </w:r>
      <w:r>
        <w:rPr>
          <w:lang w:val="en-US"/>
        </w:rPr>
        <w:t>Hard</w:t>
      </w:r>
      <w:r w:rsidRPr="00943FE4">
        <w:t xml:space="preserve"> (</w:t>
      </w:r>
      <w:r>
        <w:t>и не изменяя настройки по-умолчанию)</w:t>
      </w:r>
      <w:r>
        <w:t>.</w:t>
      </w:r>
    </w:p>
    <w:p w:rsidR="00943FE4" w:rsidRDefault="00943FE4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46CAABEB" wp14:editId="01AD4790">
            <wp:extent cx="4762500" cy="6943725"/>
            <wp:effectExtent l="0" t="0" r="0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94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2</w:t>
      </w:r>
      <w:r w:rsidRPr="008E01EC">
        <w:t xml:space="preserve"> – </w:t>
      </w:r>
      <w:r>
        <w:t>Окно эффекта универсальной динамической</w:t>
      </w:r>
      <w:r>
        <w:t xml:space="preserve"> обработки с настройками диэсера</w:t>
      </w:r>
    </w:p>
    <w:p w:rsidR="00943FE4" w:rsidRDefault="00943FE4" w:rsidP="00943FE4">
      <w:pPr>
        <w:pStyle w:val="aff6"/>
      </w:pPr>
    </w:p>
    <w:p w:rsidR="00943FE4" w:rsidRDefault="00943FE4" w:rsidP="00943FE4">
      <w:pPr>
        <w:pStyle w:val="aff6"/>
      </w:pPr>
      <w:r>
        <w:t xml:space="preserve">Для увеличения громкости трека применим компрессор (эффект </w:t>
      </w:r>
      <w:r>
        <w:rPr>
          <w:lang w:val="en-US"/>
        </w:rPr>
        <w:t>Tube</w:t>
      </w:r>
      <w:r w:rsidRPr="00943FE4">
        <w:t>-</w:t>
      </w:r>
      <w:r>
        <w:rPr>
          <w:lang w:val="en-US"/>
        </w:rPr>
        <w:t>modeled</w:t>
      </w:r>
      <w:r w:rsidRPr="00943FE4">
        <w:t xml:space="preserve"> </w:t>
      </w:r>
      <w:r>
        <w:rPr>
          <w:lang w:val="en-US"/>
        </w:rPr>
        <w:t>compressor</w:t>
      </w:r>
      <w:r w:rsidRPr="00943FE4">
        <w:t xml:space="preserve">) </w:t>
      </w:r>
      <w:r>
        <w:t>со следующими настройками: порог: -24 дБ, коэффициент сжатия 4:1, атака 10мс, восстановление 100 мс, компенсирующее усиление 8 дБ.</w:t>
      </w:r>
    </w:p>
    <w:p w:rsidR="00943FE4" w:rsidRPr="00943FE4" w:rsidRDefault="00943FE4" w:rsidP="00943FE4">
      <w:pPr>
        <w:pStyle w:val="aff6"/>
      </w:pPr>
      <w:r>
        <w:t>Настроки подобраны в процессе прослушивания результатов применения эффекта в режиме реального времени.</w:t>
      </w:r>
    </w:p>
    <w:p w:rsidR="00943FE4" w:rsidRDefault="00943FE4" w:rsidP="00943FE4">
      <w:pPr>
        <w:pStyle w:val="af4"/>
      </w:pPr>
      <w:r>
        <w:rPr>
          <w:noProof/>
        </w:rPr>
        <w:lastRenderedPageBreak/>
        <w:drawing>
          <wp:inline distT="0" distB="0" distL="0" distR="0" wp14:anchorId="0CC6F864" wp14:editId="083F7C16">
            <wp:extent cx="4095750" cy="398145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3</w:t>
      </w:r>
      <w:r w:rsidRPr="008E01EC">
        <w:t xml:space="preserve"> – </w:t>
      </w:r>
      <w:r>
        <w:t xml:space="preserve">Окно </w:t>
      </w:r>
      <w:r>
        <w:t>компрессора</w:t>
      </w:r>
    </w:p>
    <w:p w:rsidR="00943FE4" w:rsidRDefault="00943FE4" w:rsidP="00943FE4"/>
    <w:p w:rsidR="00943FE4" w:rsidRDefault="00943FE4" w:rsidP="00943FE4">
      <w:r>
        <w:rPr>
          <w:noProof/>
        </w:rPr>
        <w:drawing>
          <wp:inline distT="0" distB="0" distL="0" distR="0" wp14:anchorId="65B9479E" wp14:editId="31DB0E39">
            <wp:extent cx="6300470" cy="4638675"/>
            <wp:effectExtent l="0" t="0" r="508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FE4" w:rsidRDefault="00943FE4" w:rsidP="00943FE4">
      <w:pPr>
        <w:pStyle w:val="af4"/>
      </w:pPr>
      <w:r>
        <w:t>Рисунок</w:t>
      </w:r>
      <w:r w:rsidRPr="008E01EC">
        <w:t xml:space="preserve"> </w:t>
      </w:r>
      <w:r>
        <w:t>5</w:t>
      </w:r>
      <w:r w:rsidRPr="008E01EC">
        <w:t>.</w:t>
      </w:r>
      <w:r>
        <w:t>5</w:t>
      </w:r>
      <w:r w:rsidRPr="008E01EC">
        <w:t xml:space="preserve"> – </w:t>
      </w:r>
      <w:r>
        <w:t>Итоговый результат обработки</w:t>
      </w:r>
    </w:p>
    <w:p w:rsidR="00A155DE" w:rsidRDefault="00A155DE" w:rsidP="00A155DE">
      <w:pPr>
        <w:pStyle w:val="10"/>
      </w:pPr>
      <w:r>
        <w:lastRenderedPageBreak/>
        <w:t>итоги работы</w:t>
      </w:r>
    </w:p>
    <w:p w:rsidR="00A155DE" w:rsidRDefault="00A155DE" w:rsidP="00A155DE">
      <w:pPr>
        <w:pStyle w:val="aff6"/>
      </w:pPr>
      <w:r>
        <w:t>В процессе работы был</w:t>
      </w:r>
      <w:r w:rsidRPr="00A155DE">
        <w:t>и поставлены и решены следующие</w:t>
      </w:r>
      <w:r>
        <w:t xml:space="preserve"> задачи</w:t>
      </w:r>
      <w:r>
        <w:t xml:space="preserve">: </w:t>
      </w:r>
    </w:p>
    <w:p w:rsidR="00A155DE" w:rsidRDefault="00A155DE" w:rsidP="00A155DE">
      <w:pPr>
        <w:pStyle w:val="aff6"/>
      </w:pPr>
      <w:r>
        <w:t>– изучен</w:t>
      </w:r>
      <w:r>
        <w:t>ы</w:t>
      </w:r>
      <w:r>
        <w:t xml:space="preserve"> аппаратны</w:t>
      </w:r>
      <w:r>
        <w:t>е</w:t>
      </w:r>
      <w:r>
        <w:t xml:space="preserve"> и программных средств звукозаписи, процесса записи звука в Adobe Audition;</w:t>
      </w:r>
    </w:p>
    <w:p w:rsidR="00A155DE" w:rsidRDefault="00A155DE" w:rsidP="00A155DE">
      <w:pPr>
        <w:pStyle w:val="aff6"/>
      </w:pPr>
      <w:r>
        <w:t>– запись звукового трека длительностью около 1 мин.;</w:t>
      </w:r>
    </w:p>
    <w:p w:rsidR="00A155DE" w:rsidRDefault="00A155DE" w:rsidP="00A155DE">
      <w:pPr>
        <w:pStyle w:val="aff6"/>
      </w:pPr>
      <w:r>
        <w:t>– изучение средств анализа звука;</w:t>
      </w:r>
    </w:p>
    <w:p w:rsidR="00A155DE" w:rsidRDefault="00A155DE" w:rsidP="00A155DE">
      <w:pPr>
        <w:pStyle w:val="aff6"/>
      </w:pPr>
      <w:r>
        <w:t xml:space="preserve">– </w:t>
      </w:r>
      <w:r>
        <w:t xml:space="preserve">проведен анализ </w:t>
      </w:r>
      <w:r>
        <w:t>звука</w:t>
      </w:r>
      <w:r>
        <w:t>: мониторинг, визуальный анализ волновой формы, статстический амплитудный анализ; визуальный анализ спектрограммы, анализ спектра и анализ на моносовместимость</w:t>
      </w:r>
      <w:r>
        <w:t>;</w:t>
      </w:r>
    </w:p>
    <w:p w:rsidR="00A155DE" w:rsidRDefault="00A155DE" w:rsidP="00A155DE">
      <w:pPr>
        <w:pStyle w:val="aff6"/>
      </w:pPr>
      <w:r>
        <w:t>– изучен</w:t>
      </w:r>
      <w:r>
        <w:t>ы</w:t>
      </w:r>
      <w:r>
        <w:t xml:space="preserve"> основных средств шумоподавления в Adobe Audition</w:t>
      </w:r>
      <w:r>
        <w:t>;</w:t>
      </w:r>
    </w:p>
    <w:p w:rsidR="00A155DE" w:rsidRDefault="00A155DE" w:rsidP="00A155DE">
      <w:pPr>
        <w:pStyle w:val="aff6"/>
      </w:pPr>
      <w:r>
        <w:t>– применены эффекты для подавления нетональных случайных шумов</w:t>
      </w:r>
      <w:r>
        <w:t>;</w:t>
      </w:r>
    </w:p>
    <w:p w:rsidR="00A155DE" w:rsidRDefault="00A155DE" w:rsidP="00A155DE">
      <w:pPr>
        <w:pStyle w:val="aff6"/>
      </w:pPr>
      <w:r>
        <w:t>– изучен</w:t>
      </w:r>
      <w:r>
        <w:t>ы</w:t>
      </w:r>
      <w:r>
        <w:t xml:space="preserve"> инструмент</w:t>
      </w:r>
      <w:r>
        <w:t>ы</w:t>
      </w:r>
      <w:r>
        <w:t xml:space="preserve"> редактирования звука;</w:t>
      </w:r>
    </w:p>
    <w:p w:rsidR="00A155DE" w:rsidRDefault="00A155DE" w:rsidP="00A155DE">
      <w:pPr>
        <w:pStyle w:val="aff6"/>
      </w:pPr>
      <w:r>
        <w:t>– изучение фильтр</w:t>
      </w:r>
      <w:r>
        <w:t>ов и</w:t>
      </w:r>
      <w:r>
        <w:t xml:space="preserve"> эквалайзер</w:t>
      </w:r>
      <w:r>
        <w:t>ов;</w:t>
      </w:r>
    </w:p>
    <w:p w:rsidR="00A155DE" w:rsidRDefault="00A155DE" w:rsidP="00A155DE">
      <w:pPr>
        <w:pStyle w:val="aff6"/>
      </w:pPr>
      <w:r>
        <w:t>–  применение фильтров и жквалайзеров  для удаления низких частот, наводок от сети переменного тока и резонансных частот помещения;</w:t>
      </w:r>
    </w:p>
    <w:p w:rsidR="00A155DE" w:rsidRDefault="00A155DE" w:rsidP="00A155DE">
      <w:pPr>
        <w:pStyle w:val="aff6"/>
      </w:pPr>
      <w:r>
        <w:t>– изучение инструментов динамической обработки</w:t>
      </w:r>
      <w:r>
        <w:t>;</w:t>
      </w:r>
    </w:p>
    <w:p w:rsidR="00A155DE" w:rsidRPr="00A155DE" w:rsidRDefault="00A155DE" w:rsidP="00A155DE">
      <w:pPr>
        <w:pStyle w:val="aff6"/>
      </w:pPr>
      <w:r>
        <w:t>– применения инструментов динамической обработки для удаления фонового шума, уменьшения шипящих звуков и выполнении компресии для увеличения уровня громкости</w:t>
      </w:r>
      <w:bookmarkStart w:id="0" w:name="_GoBack"/>
      <w:bookmarkEnd w:id="0"/>
      <w:r>
        <w:t>.</w:t>
      </w:r>
    </w:p>
    <w:sectPr w:rsidR="00A155DE" w:rsidRPr="00A155DE" w:rsidSect="001F285B">
      <w:headerReference w:type="even" r:id="rId38"/>
      <w:footerReference w:type="even" r:id="rId39"/>
      <w:pgSz w:w="11906" w:h="16838" w:code="9"/>
      <w:pgMar w:top="567" w:right="566" w:bottom="709" w:left="1418" w:header="709" w:footer="709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C5081" w:rsidRDefault="00EC5081">
      <w:r>
        <w:separator/>
      </w:r>
    </w:p>
  </w:endnote>
  <w:endnote w:type="continuationSeparator" w:id="0">
    <w:p w:rsidR="00EC5081" w:rsidRDefault="00EC50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>
    <w:pPr>
      <w:rPr>
        <w:lang w:val="en-US"/>
      </w:rPr>
    </w:pPr>
    <w:r>
      <w:rPr>
        <w:b/>
        <w:caps/>
      </w:rPr>
      <w:fldChar w:fldCharType="begin"/>
    </w:r>
    <w:r>
      <w:rPr>
        <w:b/>
        <w:caps/>
      </w:rPr>
      <w:instrText xml:space="preserve"> PAGE   \* MERGEFORMAT </w:instrText>
    </w:r>
    <w:r>
      <w:rPr>
        <w:b/>
        <w:caps/>
      </w:rPr>
      <w:fldChar w:fldCharType="separate"/>
    </w:r>
    <w:r>
      <w:rPr>
        <w:noProof/>
      </w:rPr>
      <w:t>4</w:t>
    </w:r>
    <w:r>
      <w:rPr>
        <w:b/>
        <w:caps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C5081" w:rsidRDefault="00EC5081">
      <w:r>
        <w:separator/>
      </w:r>
    </w:p>
  </w:footnote>
  <w:footnote w:type="continuationSeparator" w:id="0">
    <w:p w:rsidR="00EC5081" w:rsidRDefault="00EC508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6BFA" w:rsidRDefault="00366BFA" w:rsidP="00B24B41">
    <w:r>
      <w:rPr>
        <w:b/>
        <w:caps/>
      </w:rPr>
      <w:t>ИФУГ.</w:t>
    </w:r>
    <w:r w:rsidRPr="00B24B41">
      <w:rPr>
        <w:color w:val="0000FF"/>
        <w:lang w:val="en-US"/>
      </w:rPr>
      <w:t>XXXXXX</w:t>
    </w:r>
    <w:r w:rsidRPr="00B24B41">
      <w:rPr>
        <w:color w:val="0000FF"/>
      </w:rPr>
      <w:t>.</w:t>
    </w:r>
    <w:r w:rsidRPr="00B24B41">
      <w:rPr>
        <w:color w:val="0000FF"/>
        <w:lang w:val="en-US"/>
      </w:rPr>
      <w:t>YYY</w:t>
    </w:r>
    <w:r>
      <w:t>РЭ</w:t>
    </w:r>
  </w:p>
  <w:tbl>
    <w:tblPr>
      <w:tblW w:w="0" w:type="auto"/>
      <w:tblInd w:w="108" w:type="dxa"/>
      <w:tblLook w:val="01E0" w:firstRow="1" w:lastRow="1" w:firstColumn="1" w:lastColumn="1" w:noHBand="0" w:noVBand="0"/>
    </w:tblPr>
    <w:tblGrid>
      <w:gridCol w:w="9529"/>
    </w:tblGrid>
    <w:tr w:rsidR="00366BFA">
      <w:trPr>
        <w:trHeight w:val="274"/>
      </w:trPr>
      <w:tc>
        <w:tcPr>
          <w:tcW w:w="9745" w:type="dxa"/>
          <w:tcBorders>
            <w:top w:val="nil"/>
            <w:left w:val="nil"/>
            <w:bottom w:val="single" w:sz="4" w:space="0" w:color="auto"/>
            <w:right w:val="nil"/>
          </w:tcBorders>
        </w:tcPr>
        <w:p w:rsidR="00366BFA" w:rsidRDefault="00366BFA">
          <w:pPr>
            <w:jc w:val="right"/>
            <w:rPr>
              <w:rFonts w:ascii="Arial" w:hAnsi="Arial" w:cs="Arial"/>
              <w:b/>
              <w:i/>
              <w:sz w:val="20"/>
              <w:szCs w:val="20"/>
            </w:rPr>
          </w:pPr>
          <w:r>
            <w:rPr>
              <w:rFonts w:ascii="Arial" w:hAnsi="Arial" w:cs="Arial"/>
              <w:b/>
              <w:i/>
              <w:sz w:val="20"/>
              <w:szCs w:val="20"/>
            </w:rPr>
            <w:t>Руководство по эксплуатации</w:t>
          </w:r>
        </w:p>
      </w:tc>
    </w:tr>
  </w:tbl>
  <w:p w:rsidR="00366BFA" w:rsidRDefault="00366BFA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A326C"/>
    <w:multiLevelType w:val="multilevel"/>
    <w:tmpl w:val="6FDA6744"/>
    <w:lvl w:ilvl="0">
      <w:start w:val="1"/>
      <w:numFmt w:val="decimal"/>
      <w:pStyle w:val="a"/>
      <w:isLgl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isLgl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isLgl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isLgl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isLgl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isLgl/>
      <w:suff w:val="space"/>
      <w:lvlText w:val="%1.%2.%3.%4.%5.%6"/>
      <w:lvlJc w:val="left"/>
      <w:pPr>
        <w:ind w:left="2268" w:firstLine="709"/>
      </w:pPr>
      <w:rPr>
        <w:rFonts w:cs="Times New Roman" w:hint="default"/>
      </w:rPr>
    </w:lvl>
    <w:lvl w:ilvl="6">
      <w:start w:val="1"/>
      <w:numFmt w:val="decimal"/>
      <w:isLgl/>
      <w:suff w:val="space"/>
      <w:lvlText w:val="%1.%2.%3.%4.%5.%6.%7"/>
      <w:lvlJc w:val="left"/>
      <w:pPr>
        <w:ind w:left="2268" w:firstLine="709"/>
      </w:pPr>
      <w:rPr>
        <w:rFonts w:cs="Times New Roman"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2268" w:firstLine="709"/>
      </w:pPr>
      <w:rPr>
        <w:rFonts w:cs="Times New Roman"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2268" w:firstLine="709"/>
      </w:pPr>
      <w:rPr>
        <w:rFonts w:cs="Times New Roman" w:hint="default"/>
      </w:rPr>
    </w:lvl>
  </w:abstractNum>
  <w:abstractNum w:abstractNumId="1">
    <w:nsid w:val="06D141F6"/>
    <w:multiLevelType w:val="singleLevel"/>
    <w:tmpl w:val="B434DFDC"/>
    <w:lvl w:ilvl="0">
      <w:start w:val="1"/>
      <w:numFmt w:val="bullet"/>
      <w:pStyle w:val="1"/>
      <w:lvlText w:val="–"/>
      <w:lvlJc w:val="left"/>
      <w:pPr>
        <w:tabs>
          <w:tab w:val="num" w:pos="360"/>
        </w:tabs>
        <w:ind w:left="360" w:hanging="360"/>
      </w:pPr>
      <w:rPr>
        <w:rFonts w:ascii="Arial" w:hAnsi="Arial" w:hint="default"/>
      </w:rPr>
    </w:lvl>
  </w:abstractNum>
  <w:abstractNum w:abstractNumId="2">
    <w:nsid w:val="189A795C"/>
    <w:multiLevelType w:val="multilevel"/>
    <w:tmpl w:val="3D429C00"/>
    <w:lvl w:ilvl="0">
      <w:start w:val="1"/>
      <w:numFmt w:val="russianLower"/>
      <w:pStyle w:val="a0"/>
      <w:suff w:val="space"/>
      <w:lvlText w:val="%1)"/>
      <w:lvlJc w:val="left"/>
      <w:pPr>
        <w:ind w:left="567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pacing w:val="0"/>
        <w:kern w:val="0"/>
        <w:position w:val="0"/>
        <w:sz w:val="24"/>
        <w:u w:val="none"/>
        <w:vertAlign w:val="baseline"/>
      </w:rPr>
    </w:lvl>
    <w:lvl w:ilvl="1">
      <w:start w:val="1"/>
      <w:numFmt w:val="russianLower"/>
      <w:suff w:val="space"/>
      <w:lvlText w:val="%1.%2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  <w:szCs w:val="28"/>
      </w:rPr>
    </w:lvl>
    <w:lvl w:ilvl="2">
      <w:start w:val="1"/>
      <w:numFmt w:val="decimal"/>
      <w:suff w:val="space"/>
      <w:lvlText w:val="%1.%2.%3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suff w:val="space"/>
      <w:lvlText w:val="%1.%2.%3.%4"/>
      <w:lvlJc w:val="left"/>
      <w:pPr>
        <w:ind w:left="567"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2142"/>
        </w:tabs>
        <w:ind w:left="2142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2286"/>
        </w:tabs>
        <w:ind w:left="2286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2430"/>
        </w:tabs>
        <w:ind w:left="2430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574"/>
        </w:tabs>
        <w:ind w:left="2574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718"/>
        </w:tabs>
        <w:ind w:left="2718" w:hanging="1584"/>
      </w:pPr>
      <w:rPr>
        <w:rFonts w:cs="Times New Roman" w:hint="default"/>
      </w:rPr>
    </w:lvl>
  </w:abstractNum>
  <w:abstractNum w:abstractNumId="3">
    <w:nsid w:val="279E0DE9"/>
    <w:multiLevelType w:val="hybridMultilevel"/>
    <w:tmpl w:val="889AF1AE"/>
    <w:lvl w:ilvl="0" w:tplc="1CFEB78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>
    <w:nsid w:val="2C557F61"/>
    <w:multiLevelType w:val="hybridMultilevel"/>
    <w:tmpl w:val="6764E6CE"/>
    <w:lvl w:ilvl="0" w:tplc="DE74BD72">
      <w:start w:val="1"/>
      <w:numFmt w:val="decimal"/>
      <w:pStyle w:val="a1"/>
      <w:lvlText w:val="%1"/>
      <w:lvlJc w:val="left"/>
      <w:pPr>
        <w:tabs>
          <w:tab w:val="num" w:pos="340"/>
        </w:tabs>
        <w:ind w:firstLine="57"/>
      </w:pPr>
      <w:rPr>
        <w:rFonts w:cs="Times New Roman" w:hint="default"/>
      </w:r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5">
    <w:nsid w:val="36A77254"/>
    <w:multiLevelType w:val="hybridMultilevel"/>
    <w:tmpl w:val="C5B8962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19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19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3D911A42"/>
    <w:multiLevelType w:val="multilevel"/>
    <w:tmpl w:val="17FA2C2E"/>
    <w:lvl w:ilvl="0">
      <w:start w:val="1"/>
      <w:numFmt w:val="decimal"/>
      <w:pStyle w:val="10"/>
      <w:suff w:val="space"/>
      <w:lvlText w:val="%1"/>
      <w:lvlJc w:val="left"/>
      <w:pPr>
        <w:ind w:firstLine="567"/>
      </w:pPr>
      <w:rPr>
        <w:rFonts w:cs="Times New Roman"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firstLine="567"/>
      </w:pPr>
      <w:rPr>
        <w:rFonts w:cs="Times New Roman" w:hint="default"/>
      </w:rPr>
    </w:lvl>
    <w:lvl w:ilvl="2">
      <w:start w:val="1"/>
      <w:numFmt w:val="decimal"/>
      <w:pStyle w:val="3"/>
      <w:suff w:val="space"/>
      <w:lvlText w:val="%1.%2.%3"/>
      <w:lvlJc w:val="left"/>
      <w:pPr>
        <w:ind w:firstLine="567"/>
      </w:pPr>
      <w:rPr>
        <w:rFonts w:cs="Times New Roman" w:hint="default"/>
      </w:rPr>
    </w:lvl>
    <w:lvl w:ilvl="3">
      <w:start w:val="1"/>
      <w:numFmt w:val="decimal"/>
      <w:pStyle w:val="4"/>
      <w:suff w:val="space"/>
      <w:lvlText w:val="%1.%2.%3.%4"/>
      <w:lvlJc w:val="left"/>
      <w:pPr>
        <w:ind w:firstLine="567"/>
      </w:pPr>
      <w:rPr>
        <w:rFonts w:cs="Times New Roman" w:hint="default"/>
      </w:rPr>
    </w:lvl>
    <w:lvl w:ilvl="4">
      <w:start w:val="1"/>
      <w:numFmt w:val="decimal"/>
      <w:pStyle w:val="5"/>
      <w:suff w:val="space"/>
      <w:lvlText w:val="%1.%2.%3.%4.%5"/>
      <w:lvlJc w:val="left"/>
      <w:pPr>
        <w:ind w:firstLine="567"/>
      </w:pPr>
      <w:rPr>
        <w:rFonts w:cs="Times New Roman" w:hint="default"/>
      </w:rPr>
    </w:lvl>
    <w:lvl w:ilvl="5">
      <w:start w:val="1"/>
      <w:numFmt w:val="decimal"/>
      <w:pStyle w:val="6"/>
      <w:suff w:val="space"/>
      <w:lvlText w:val="%1.%2.%3.%4.%5.%6"/>
      <w:lvlJc w:val="left"/>
      <w:pPr>
        <w:ind w:firstLine="567"/>
      </w:pPr>
      <w:rPr>
        <w:rFonts w:cs="Times New Roman" w:hint="default"/>
      </w:rPr>
    </w:lvl>
    <w:lvl w:ilvl="6">
      <w:start w:val="1"/>
      <w:numFmt w:val="decimal"/>
      <w:pStyle w:val="7"/>
      <w:suff w:val="space"/>
      <w:lvlText w:val="%1.%2.%3.%4.%5.%6.%7"/>
      <w:lvlJc w:val="left"/>
      <w:pPr>
        <w:ind w:firstLine="567"/>
      </w:pPr>
      <w:rPr>
        <w:rFonts w:cs="Times New Roman" w:hint="default"/>
      </w:rPr>
    </w:lvl>
    <w:lvl w:ilvl="7">
      <w:start w:val="1"/>
      <w:numFmt w:val="decimal"/>
      <w:pStyle w:val="8"/>
      <w:suff w:val="space"/>
      <w:lvlText w:val="%1.%2.%3.%4.%5.%6.%7.%8"/>
      <w:lvlJc w:val="left"/>
      <w:pPr>
        <w:ind w:firstLine="567"/>
      </w:pPr>
      <w:rPr>
        <w:rFonts w:cs="Times New Roman" w:hint="default"/>
      </w:rPr>
    </w:lvl>
    <w:lvl w:ilvl="8">
      <w:start w:val="1"/>
      <w:numFmt w:val="decimal"/>
      <w:pStyle w:val="9"/>
      <w:suff w:val="space"/>
      <w:lvlText w:val="%1.%2.%3.%4.%5.%6.%7.%8.%9"/>
      <w:lvlJc w:val="left"/>
      <w:pPr>
        <w:ind w:firstLine="567"/>
      </w:pPr>
      <w:rPr>
        <w:rFonts w:cs="Times New Roman" w:hint="default"/>
      </w:rPr>
    </w:lvl>
  </w:abstractNum>
  <w:abstractNum w:abstractNumId="7">
    <w:nsid w:val="4F65195B"/>
    <w:multiLevelType w:val="multilevel"/>
    <w:tmpl w:val="16A8B17E"/>
    <w:lvl w:ilvl="0">
      <w:start w:val="1"/>
      <w:numFmt w:val="decimal"/>
      <w:pStyle w:val="11"/>
      <w:suff w:val="space"/>
      <w:lvlText w:val="%1)"/>
      <w:lvlJc w:val="left"/>
      <w:pPr>
        <w:ind w:firstLine="567"/>
      </w:pPr>
      <w:rPr>
        <w:rFonts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284"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left="284" w:firstLine="567"/>
      </w:pPr>
      <w:rPr>
        <w:rFonts w:ascii="Symbol" w:hAnsi="Symbol" w:hint="default"/>
      </w:rPr>
    </w:lvl>
  </w:abstractNum>
  <w:abstractNum w:abstractNumId="8">
    <w:nsid w:val="4F704653"/>
    <w:multiLevelType w:val="hybridMultilevel"/>
    <w:tmpl w:val="1E04FD0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61BE135E"/>
    <w:multiLevelType w:val="hybridMultilevel"/>
    <w:tmpl w:val="4E7EA1E6"/>
    <w:lvl w:ilvl="0" w:tplc="B0F08940">
      <w:start w:val="1"/>
      <w:numFmt w:val="decimal"/>
      <w:pStyle w:val="12"/>
      <w:lvlText w:val="%1."/>
      <w:lvlJc w:val="left"/>
      <w:pPr>
        <w:ind w:left="1287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2007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727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3447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4167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887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607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6327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7047" w:hanging="180"/>
      </w:pPr>
      <w:rPr>
        <w:rFonts w:cs="Times New Roman"/>
      </w:rPr>
    </w:lvl>
  </w:abstractNum>
  <w:abstractNum w:abstractNumId="10">
    <w:nsid w:val="62C44283"/>
    <w:multiLevelType w:val="multilevel"/>
    <w:tmpl w:val="36DA9DD0"/>
    <w:lvl w:ilvl="0">
      <w:start w:val="1"/>
      <w:numFmt w:val="russianUpper"/>
      <w:pStyle w:val="a2"/>
      <w:suff w:val="space"/>
      <w:lvlText w:val="Приложение %1"/>
      <w:lvlJc w:val="left"/>
      <w:rPr>
        <w:rFonts w:cs="Times New Roman"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firstLine="567"/>
      </w:pPr>
      <w:rPr>
        <w:rFonts w:ascii="Times New Roman" w:hAnsi="Times New Roman" w:cs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pStyle w:val="30"/>
      <w:suff w:val="space"/>
      <w:lvlText w:val="%1.%2.%3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z w:val="26"/>
      </w:rPr>
    </w:lvl>
    <w:lvl w:ilvl="3">
      <w:start w:val="1"/>
      <w:numFmt w:val="decimal"/>
      <w:pStyle w:val="40"/>
      <w:suff w:val="space"/>
      <w:lvlText w:val="%1.%2.%3.%4"/>
      <w:lvlJc w:val="left"/>
      <w:pPr>
        <w:ind w:firstLine="567"/>
      </w:pPr>
      <w:rPr>
        <w:rFonts w:ascii="Times New Roman" w:hAnsi="Times New Roman" w:cs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cs="Times New Roman" w:hint="default"/>
      </w:rPr>
    </w:lvl>
  </w:abstractNum>
  <w:abstractNum w:abstractNumId="11">
    <w:nsid w:val="636D237D"/>
    <w:multiLevelType w:val="multilevel"/>
    <w:tmpl w:val="FFFA9CC8"/>
    <w:lvl w:ilvl="0">
      <w:start w:val="1"/>
      <w:numFmt w:val="bullet"/>
      <w:pStyle w:val="a3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1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2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4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5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6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firstLine="567"/>
      </w:pPr>
      <w:rPr>
        <w:rFonts w:ascii="Times New Roman" w:hAnsi="Times New Roman" w:hint="default"/>
      </w:rPr>
    </w:lvl>
    <w:lvl w:ilvl="8">
      <w:start w:val="1"/>
      <w:numFmt w:val="bullet"/>
      <w:suff w:val="space"/>
      <w:lvlText w:val=""/>
      <w:lvlJc w:val="left"/>
      <w:pPr>
        <w:ind w:firstLine="567"/>
      </w:pPr>
      <w:rPr>
        <w:rFonts w:ascii="Symbol" w:hAnsi="Symbol" w:hint="default"/>
      </w:rPr>
    </w:lvl>
  </w:abstractNum>
  <w:abstractNum w:abstractNumId="12">
    <w:nsid w:val="70CC008F"/>
    <w:multiLevelType w:val="multilevel"/>
    <w:tmpl w:val="D3A4E860"/>
    <w:lvl w:ilvl="0">
      <w:start w:val="1"/>
      <w:numFmt w:val="decimal"/>
      <w:pStyle w:val="a4"/>
      <w:suff w:val="space"/>
      <w:lvlText w:val="1.%1"/>
      <w:lvlJc w:val="left"/>
      <w:pPr>
        <w:ind w:left="927" w:hanging="360"/>
      </w:pPr>
      <w:rPr>
        <w:rFonts w:cs="Times New Roman" w:hint="default"/>
        <w:b w:val="0"/>
        <w:i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4"/>
        <w:szCs w:val="24"/>
        <w:u w:val="none"/>
        <w:vertAlign w:val="baseline"/>
      </w:rPr>
    </w:lvl>
    <w:lvl w:ilvl="1">
      <w:start w:val="1"/>
      <w:numFmt w:val="decimal"/>
      <w:pStyle w:val="a4"/>
      <w:suff w:val="space"/>
      <w:lvlText w:val="%1.%2"/>
      <w:lvlJc w:val="left"/>
      <w:pPr>
        <w:ind w:left="851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2">
      <w:start w:val="1"/>
      <w:numFmt w:val="decimal"/>
      <w:suff w:val="space"/>
      <w:lvlText w:val="%1.%2.%3"/>
      <w:lvlJc w:val="left"/>
      <w:pPr>
        <w:ind w:left="567"/>
      </w:pPr>
      <w:rPr>
        <w:rFonts w:ascii="Times New Roman" w:hAnsi="Times New Roman" w:cs="Times New Roman" w:hint="default"/>
        <w:b/>
        <w:i w:val="0"/>
        <w:sz w:val="24"/>
        <w:szCs w:val="24"/>
      </w:rPr>
    </w:lvl>
    <w:lvl w:ilvl="3">
      <w:start w:val="1"/>
      <w:numFmt w:val="decimal"/>
      <w:lvlText w:val="%1.%2.%3.%4"/>
      <w:lvlJc w:val="left"/>
      <w:pPr>
        <w:tabs>
          <w:tab w:val="num" w:pos="141"/>
        </w:tabs>
        <w:ind w:left="141"/>
      </w:pPr>
      <w:rPr>
        <w:rFonts w:ascii="Times New Roman" w:hAnsi="Times New Roman" w:cs="Times New Roman" w:hint="default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1"/>
        </w:tabs>
        <w:ind w:left="141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1"/>
        </w:tabs>
        <w:ind w:left="141"/>
      </w:pPr>
      <w:rPr>
        <w:rFonts w:cs="Times New Roman" w:hint="default"/>
      </w:rPr>
    </w:lvl>
  </w:abstractNum>
  <w:abstractNum w:abstractNumId="13">
    <w:nsid w:val="70DA1863"/>
    <w:multiLevelType w:val="hybridMultilevel"/>
    <w:tmpl w:val="8BF49AFA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4"/>
  </w:num>
  <w:num w:numId="4">
    <w:abstractNumId w:val="7"/>
  </w:num>
  <w:num w:numId="5">
    <w:abstractNumId w:val="12"/>
  </w:num>
  <w:num w:numId="6">
    <w:abstractNumId w:val="1"/>
  </w:num>
  <w:num w:numId="7">
    <w:abstractNumId w:val="11"/>
  </w:num>
  <w:num w:numId="8">
    <w:abstractNumId w:val="10"/>
  </w:num>
  <w:num w:numId="9">
    <w:abstractNumId w:val="0"/>
  </w:num>
  <w:num w:numId="10">
    <w:abstractNumId w:val="9"/>
  </w:num>
  <w:num w:numId="11">
    <w:abstractNumId w:val="5"/>
  </w:num>
  <w:num w:numId="1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9"/>
    <w:lvlOverride w:ilvl="0">
      <w:startOverride w:val="1"/>
    </w:lvlOverride>
  </w:num>
  <w:num w:numId="14">
    <w:abstractNumId w:val="9"/>
    <w:lvlOverride w:ilvl="0">
      <w:startOverride w:val="1"/>
    </w:lvlOverride>
  </w:num>
  <w:num w:numId="15">
    <w:abstractNumId w:val="9"/>
    <w:lvlOverride w:ilvl="0">
      <w:startOverride w:val="1"/>
    </w:lvlOverride>
  </w:num>
  <w:num w:numId="16">
    <w:abstractNumId w:val="3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</w:num>
  <w:num w:numId="19">
    <w:abstractNumId w:val="1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autoHyphenation/>
  <w:doNotHyphenateCaps/>
  <w:drawingGridHorizontalSpacing w:val="57"/>
  <w:drawingGridVerticalSpacing w:val="57"/>
  <w:doNotUseMarginsForDrawingGridOrigin/>
  <w:drawingGridHorizontalOrigin w:val="1418"/>
  <w:drawingGridVerticalOrigin w:val="1134"/>
  <w:doNotShadeFormData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1DFE"/>
    <w:rsid w:val="000008CE"/>
    <w:rsid w:val="000156B1"/>
    <w:rsid w:val="0001750F"/>
    <w:rsid w:val="00020246"/>
    <w:rsid w:val="0002165B"/>
    <w:rsid w:val="000279A7"/>
    <w:rsid w:val="00036D87"/>
    <w:rsid w:val="00043A9B"/>
    <w:rsid w:val="0004737F"/>
    <w:rsid w:val="000474CE"/>
    <w:rsid w:val="00052ADA"/>
    <w:rsid w:val="00066B74"/>
    <w:rsid w:val="00076595"/>
    <w:rsid w:val="00081FEF"/>
    <w:rsid w:val="000848F3"/>
    <w:rsid w:val="0008735E"/>
    <w:rsid w:val="0008769E"/>
    <w:rsid w:val="000A0B0A"/>
    <w:rsid w:val="000B4391"/>
    <w:rsid w:val="000B5FA8"/>
    <w:rsid w:val="000C1E2F"/>
    <w:rsid w:val="000C262B"/>
    <w:rsid w:val="000C37EC"/>
    <w:rsid w:val="000D5E3E"/>
    <w:rsid w:val="000E4AD8"/>
    <w:rsid w:val="000E6683"/>
    <w:rsid w:val="000E6ABC"/>
    <w:rsid w:val="000E7EFF"/>
    <w:rsid w:val="000F1FD5"/>
    <w:rsid w:val="000F3C70"/>
    <w:rsid w:val="000F3EAE"/>
    <w:rsid w:val="000F533E"/>
    <w:rsid w:val="001134C6"/>
    <w:rsid w:val="001155FF"/>
    <w:rsid w:val="0012648F"/>
    <w:rsid w:val="00132B55"/>
    <w:rsid w:val="00140133"/>
    <w:rsid w:val="00140DC1"/>
    <w:rsid w:val="001456E2"/>
    <w:rsid w:val="0016677F"/>
    <w:rsid w:val="001741C2"/>
    <w:rsid w:val="0018580E"/>
    <w:rsid w:val="00191D89"/>
    <w:rsid w:val="00195687"/>
    <w:rsid w:val="001A1150"/>
    <w:rsid w:val="001A59BE"/>
    <w:rsid w:val="001B231A"/>
    <w:rsid w:val="001B422E"/>
    <w:rsid w:val="001B5595"/>
    <w:rsid w:val="001C0199"/>
    <w:rsid w:val="001C0DCD"/>
    <w:rsid w:val="001C2FD7"/>
    <w:rsid w:val="001C3BDB"/>
    <w:rsid w:val="001C4596"/>
    <w:rsid w:val="001D1404"/>
    <w:rsid w:val="001D342A"/>
    <w:rsid w:val="001E224A"/>
    <w:rsid w:val="001E23CE"/>
    <w:rsid w:val="001E7852"/>
    <w:rsid w:val="001F285B"/>
    <w:rsid w:val="001F2AA3"/>
    <w:rsid w:val="001F6E35"/>
    <w:rsid w:val="001F7579"/>
    <w:rsid w:val="00210939"/>
    <w:rsid w:val="002117AC"/>
    <w:rsid w:val="00212C69"/>
    <w:rsid w:val="002144FE"/>
    <w:rsid w:val="002215F4"/>
    <w:rsid w:val="00221C82"/>
    <w:rsid w:val="00224EDA"/>
    <w:rsid w:val="00226CA0"/>
    <w:rsid w:val="002318B9"/>
    <w:rsid w:val="0024071D"/>
    <w:rsid w:val="002441DD"/>
    <w:rsid w:val="00247B2D"/>
    <w:rsid w:val="00247BC4"/>
    <w:rsid w:val="00253F50"/>
    <w:rsid w:val="0025752E"/>
    <w:rsid w:val="002600EE"/>
    <w:rsid w:val="00262191"/>
    <w:rsid w:val="00264850"/>
    <w:rsid w:val="00280C53"/>
    <w:rsid w:val="00282992"/>
    <w:rsid w:val="00283A0A"/>
    <w:rsid w:val="00285650"/>
    <w:rsid w:val="00285E7B"/>
    <w:rsid w:val="00290636"/>
    <w:rsid w:val="00290CA0"/>
    <w:rsid w:val="002941C5"/>
    <w:rsid w:val="002A1E1D"/>
    <w:rsid w:val="002A202D"/>
    <w:rsid w:val="002A6176"/>
    <w:rsid w:val="002A68B4"/>
    <w:rsid w:val="002B20E3"/>
    <w:rsid w:val="002B2B7B"/>
    <w:rsid w:val="002B2C87"/>
    <w:rsid w:val="002B3D9E"/>
    <w:rsid w:val="002D34EC"/>
    <w:rsid w:val="002E1D2B"/>
    <w:rsid w:val="002E2986"/>
    <w:rsid w:val="002E29D7"/>
    <w:rsid w:val="002F00EB"/>
    <w:rsid w:val="002F11C7"/>
    <w:rsid w:val="002F5810"/>
    <w:rsid w:val="00300CA1"/>
    <w:rsid w:val="00301DFE"/>
    <w:rsid w:val="0030364F"/>
    <w:rsid w:val="0030366E"/>
    <w:rsid w:val="00304E95"/>
    <w:rsid w:val="003212DE"/>
    <w:rsid w:val="00322289"/>
    <w:rsid w:val="0032385A"/>
    <w:rsid w:val="003331AD"/>
    <w:rsid w:val="00333345"/>
    <w:rsid w:val="0033426F"/>
    <w:rsid w:val="00336460"/>
    <w:rsid w:val="00345DC9"/>
    <w:rsid w:val="00353E29"/>
    <w:rsid w:val="00355821"/>
    <w:rsid w:val="00355F27"/>
    <w:rsid w:val="00362688"/>
    <w:rsid w:val="00366BFA"/>
    <w:rsid w:val="00367A06"/>
    <w:rsid w:val="003805F4"/>
    <w:rsid w:val="00380EE8"/>
    <w:rsid w:val="00380F25"/>
    <w:rsid w:val="00384315"/>
    <w:rsid w:val="00386B4C"/>
    <w:rsid w:val="003901EC"/>
    <w:rsid w:val="003922AA"/>
    <w:rsid w:val="00397519"/>
    <w:rsid w:val="003A44B7"/>
    <w:rsid w:val="003A602C"/>
    <w:rsid w:val="003B2B5A"/>
    <w:rsid w:val="003B6A1A"/>
    <w:rsid w:val="003C1C7E"/>
    <w:rsid w:val="003C70A3"/>
    <w:rsid w:val="003D6D77"/>
    <w:rsid w:val="003F1C6A"/>
    <w:rsid w:val="00400792"/>
    <w:rsid w:val="00401DCC"/>
    <w:rsid w:val="004105C3"/>
    <w:rsid w:val="00413F08"/>
    <w:rsid w:val="00425F99"/>
    <w:rsid w:val="00427422"/>
    <w:rsid w:val="004307FE"/>
    <w:rsid w:val="00432658"/>
    <w:rsid w:val="0045079F"/>
    <w:rsid w:val="0045570E"/>
    <w:rsid w:val="004609A7"/>
    <w:rsid w:val="0046676F"/>
    <w:rsid w:val="00476CD7"/>
    <w:rsid w:val="0048430A"/>
    <w:rsid w:val="00494314"/>
    <w:rsid w:val="00494FB3"/>
    <w:rsid w:val="0049512B"/>
    <w:rsid w:val="0049634F"/>
    <w:rsid w:val="00497234"/>
    <w:rsid w:val="004A005C"/>
    <w:rsid w:val="004B1C25"/>
    <w:rsid w:val="004B71DA"/>
    <w:rsid w:val="004C17A0"/>
    <w:rsid w:val="004D44AC"/>
    <w:rsid w:val="004D75EB"/>
    <w:rsid w:val="004E3760"/>
    <w:rsid w:val="004E4548"/>
    <w:rsid w:val="004E59F0"/>
    <w:rsid w:val="004E5B2F"/>
    <w:rsid w:val="004E5FEA"/>
    <w:rsid w:val="004E6955"/>
    <w:rsid w:val="004F4508"/>
    <w:rsid w:val="004F49B4"/>
    <w:rsid w:val="00500EB0"/>
    <w:rsid w:val="00501492"/>
    <w:rsid w:val="00502CA2"/>
    <w:rsid w:val="00503A8F"/>
    <w:rsid w:val="00507144"/>
    <w:rsid w:val="00513D3E"/>
    <w:rsid w:val="00517E8A"/>
    <w:rsid w:val="0053099E"/>
    <w:rsid w:val="00531D63"/>
    <w:rsid w:val="0053585F"/>
    <w:rsid w:val="00536B56"/>
    <w:rsid w:val="0054040A"/>
    <w:rsid w:val="00552F66"/>
    <w:rsid w:val="00561D67"/>
    <w:rsid w:val="00565527"/>
    <w:rsid w:val="00576460"/>
    <w:rsid w:val="00592C2B"/>
    <w:rsid w:val="00597D21"/>
    <w:rsid w:val="005A784B"/>
    <w:rsid w:val="005B1648"/>
    <w:rsid w:val="005C6977"/>
    <w:rsid w:val="005D663B"/>
    <w:rsid w:val="005D68D0"/>
    <w:rsid w:val="005E5AF3"/>
    <w:rsid w:val="005F34F3"/>
    <w:rsid w:val="005F6555"/>
    <w:rsid w:val="005F7F57"/>
    <w:rsid w:val="0062058E"/>
    <w:rsid w:val="00624966"/>
    <w:rsid w:val="00625F2B"/>
    <w:rsid w:val="006274A2"/>
    <w:rsid w:val="00633296"/>
    <w:rsid w:val="00635C3B"/>
    <w:rsid w:val="00636341"/>
    <w:rsid w:val="00644432"/>
    <w:rsid w:val="00644BFF"/>
    <w:rsid w:val="00645118"/>
    <w:rsid w:val="00660962"/>
    <w:rsid w:val="0066290B"/>
    <w:rsid w:val="00673008"/>
    <w:rsid w:val="00676AB7"/>
    <w:rsid w:val="00684C8C"/>
    <w:rsid w:val="00684F42"/>
    <w:rsid w:val="0069205C"/>
    <w:rsid w:val="0069684E"/>
    <w:rsid w:val="00696E57"/>
    <w:rsid w:val="006978A4"/>
    <w:rsid w:val="006A0A43"/>
    <w:rsid w:val="006B0855"/>
    <w:rsid w:val="006B2D6D"/>
    <w:rsid w:val="006C17A0"/>
    <w:rsid w:val="006C24DE"/>
    <w:rsid w:val="006C3A2E"/>
    <w:rsid w:val="006D211A"/>
    <w:rsid w:val="006D3207"/>
    <w:rsid w:val="006D35D1"/>
    <w:rsid w:val="006D3867"/>
    <w:rsid w:val="006D44DE"/>
    <w:rsid w:val="006E5A2D"/>
    <w:rsid w:val="006F07FE"/>
    <w:rsid w:val="006F1B97"/>
    <w:rsid w:val="006F3034"/>
    <w:rsid w:val="007277F9"/>
    <w:rsid w:val="00733A46"/>
    <w:rsid w:val="00733D4D"/>
    <w:rsid w:val="007403F1"/>
    <w:rsid w:val="007445EB"/>
    <w:rsid w:val="007452F6"/>
    <w:rsid w:val="00752439"/>
    <w:rsid w:val="00755337"/>
    <w:rsid w:val="00760A69"/>
    <w:rsid w:val="007611DE"/>
    <w:rsid w:val="00766928"/>
    <w:rsid w:val="00767848"/>
    <w:rsid w:val="00770841"/>
    <w:rsid w:val="00771062"/>
    <w:rsid w:val="00780BB8"/>
    <w:rsid w:val="00786AF7"/>
    <w:rsid w:val="007972EE"/>
    <w:rsid w:val="007B5BF3"/>
    <w:rsid w:val="007B6616"/>
    <w:rsid w:val="007C436B"/>
    <w:rsid w:val="007C5BEE"/>
    <w:rsid w:val="007D576F"/>
    <w:rsid w:val="007D7717"/>
    <w:rsid w:val="007E2380"/>
    <w:rsid w:val="007F1AB6"/>
    <w:rsid w:val="008009CB"/>
    <w:rsid w:val="0080314C"/>
    <w:rsid w:val="00803DB7"/>
    <w:rsid w:val="0080689F"/>
    <w:rsid w:val="00815D27"/>
    <w:rsid w:val="00817BAE"/>
    <w:rsid w:val="00825629"/>
    <w:rsid w:val="00827B32"/>
    <w:rsid w:val="0084131A"/>
    <w:rsid w:val="00845B6B"/>
    <w:rsid w:val="008616E8"/>
    <w:rsid w:val="00862D62"/>
    <w:rsid w:val="00866A09"/>
    <w:rsid w:val="00867096"/>
    <w:rsid w:val="008731AC"/>
    <w:rsid w:val="0087567B"/>
    <w:rsid w:val="00876837"/>
    <w:rsid w:val="0087709A"/>
    <w:rsid w:val="008774C3"/>
    <w:rsid w:val="008776F6"/>
    <w:rsid w:val="00880D74"/>
    <w:rsid w:val="00884F35"/>
    <w:rsid w:val="008855C5"/>
    <w:rsid w:val="00885CDD"/>
    <w:rsid w:val="00897E8E"/>
    <w:rsid w:val="008B6465"/>
    <w:rsid w:val="008B6A66"/>
    <w:rsid w:val="008C10A8"/>
    <w:rsid w:val="008C1FD5"/>
    <w:rsid w:val="008D175C"/>
    <w:rsid w:val="008D6EEB"/>
    <w:rsid w:val="008D7DA7"/>
    <w:rsid w:val="008E01EC"/>
    <w:rsid w:val="008E07E5"/>
    <w:rsid w:val="008E789F"/>
    <w:rsid w:val="008F0582"/>
    <w:rsid w:val="008F1A69"/>
    <w:rsid w:val="008F47BD"/>
    <w:rsid w:val="008F5FF8"/>
    <w:rsid w:val="008F6296"/>
    <w:rsid w:val="008F6F51"/>
    <w:rsid w:val="0090099C"/>
    <w:rsid w:val="0092266A"/>
    <w:rsid w:val="009229F1"/>
    <w:rsid w:val="0092353C"/>
    <w:rsid w:val="00924C59"/>
    <w:rsid w:val="00925B48"/>
    <w:rsid w:val="00930D71"/>
    <w:rsid w:val="00937E72"/>
    <w:rsid w:val="00940282"/>
    <w:rsid w:val="0094081B"/>
    <w:rsid w:val="00941BC5"/>
    <w:rsid w:val="00941F42"/>
    <w:rsid w:val="00943FE4"/>
    <w:rsid w:val="0094405C"/>
    <w:rsid w:val="00973851"/>
    <w:rsid w:val="009801DD"/>
    <w:rsid w:val="00983066"/>
    <w:rsid w:val="00994F5D"/>
    <w:rsid w:val="0099790F"/>
    <w:rsid w:val="009A4AC0"/>
    <w:rsid w:val="009A5642"/>
    <w:rsid w:val="009A6A3D"/>
    <w:rsid w:val="009B109E"/>
    <w:rsid w:val="009B5A5E"/>
    <w:rsid w:val="009C02F0"/>
    <w:rsid w:val="009C545E"/>
    <w:rsid w:val="009C590C"/>
    <w:rsid w:val="009D4E89"/>
    <w:rsid w:val="009D5498"/>
    <w:rsid w:val="009D6662"/>
    <w:rsid w:val="009E02C1"/>
    <w:rsid w:val="009E138C"/>
    <w:rsid w:val="009E4995"/>
    <w:rsid w:val="00A0244C"/>
    <w:rsid w:val="00A03444"/>
    <w:rsid w:val="00A04C3F"/>
    <w:rsid w:val="00A14CB9"/>
    <w:rsid w:val="00A155DE"/>
    <w:rsid w:val="00A17ABB"/>
    <w:rsid w:val="00A22024"/>
    <w:rsid w:val="00A26338"/>
    <w:rsid w:val="00A27B68"/>
    <w:rsid w:val="00A35BB9"/>
    <w:rsid w:val="00A46FBB"/>
    <w:rsid w:val="00A51F29"/>
    <w:rsid w:val="00A52A2C"/>
    <w:rsid w:val="00A61262"/>
    <w:rsid w:val="00A61508"/>
    <w:rsid w:val="00A63A8B"/>
    <w:rsid w:val="00A66111"/>
    <w:rsid w:val="00A7306A"/>
    <w:rsid w:val="00A82AFD"/>
    <w:rsid w:val="00A9523D"/>
    <w:rsid w:val="00AA2ECE"/>
    <w:rsid w:val="00AA5241"/>
    <w:rsid w:val="00AB57A2"/>
    <w:rsid w:val="00AB5998"/>
    <w:rsid w:val="00AC3234"/>
    <w:rsid w:val="00AC5D07"/>
    <w:rsid w:val="00AD0EB7"/>
    <w:rsid w:val="00AE2FB5"/>
    <w:rsid w:val="00AE57CC"/>
    <w:rsid w:val="00AE7F53"/>
    <w:rsid w:val="00AF779A"/>
    <w:rsid w:val="00B03C57"/>
    <w:rsid w:val="00B07EC6"/>
    <w:rsid w:val="00B1633C"/>
    <w:rsid w:val="00B24B41"/>
    <w:rsid w:val="00B31A55"/>
    <w:rsid w:val="00B325BB"/>
    <w:rsid w:val="00B36B42"/>
    <w:rsid w:val="00B36C91"/>
    <w:rsid w:val="00B372AB"/>
    <w:rsid w:val="00B43205"/>
    <w:rsid w:val="00B501BD"/>
    <w:rsid w:val="00B511C4"/>
    <w:rsid w:val="00B52A55"/>
    <w:rsid w:val="00B74ACB"/>
    <w:rsid w:val="00B74C84"/>
    <w:rsid w:val="00B84684"/>
    <w:rsid w:val="00B95493"/>
    <w:rsid w:val="00B95862"/>
    <w:rsid w:val="00BA11C7"/>
    <w:rsid w:val="00BA57B9"/>
    <w:rsid w:val="00BA751D"/>
    <w:rsid w:val="00BC28CC"/>
    <w:rsid w:val="00BC61CB"/>
    <w:rsid w:val="00BC62BB"/>
    <w:rsid w:val="00BC6ECA"/>
    <w:rsid w:val="00BE7CEE"/>
    <w:rsid w:val="00C14645"/>
    <w:rsid w:val="00C14A9B"/>
    <w:rsid w:val="00C15BC4"/>
    <w:rsid w:val="00C23B34"/>
    <w:rsid w:val="00C323A3"/>
    <w:rsid w:val="00C32BF2"/>
    <w:rsid w:val="00C35E64"/>
    <w:rsid w:val="00C449C5"/>
    <w:rsid w:val="00C50972"/>
    <w:rsid w:val="00C56145"/>
    <w:rsid w:val="00C67348"/>
    <w:rsid w:val="00C678E1"/>
    <w:rsid w:val="00C82261"/>
    <w:rsid w:val="00C87746"/>
    <w:rsid w:val="00C94551"/>
    <w:rsid w:val="00C9788F"/>
    <w:rsid w:val="00CA08EA"/>
    <w:rsid w:val="00CB214B"/>
    <w:rsid w:val="00CC14C6"/>
    <w:rsid w:val="00CC158A"/>
    <w:rsid w:val="00CC3013"/>
    <w:rsid w:val="00CD1C29"/>
    <w:rsid w:val="00CD212F"/>
    <w:rsid w:val="00CD559A"/>
    <w:rsid w:val="00CE61B1"/>
    <w:rsid w:val="00CF0170"/>
    <w:rsid w:val="00CF5E90"/>
    <w:rsid w:val="00D00D0F"/>
    <w:rsid w:val="00D1009E"/>
    <w:rsid w:val="00D16DAC"/>
    <w:rsid w:val="00D25492"/>
    <w:rsid w:val="00D26D44"/>
    <w:rsid w:val="00D26D57"/>
    <w:rsid w:val="00D3479A"/>
    <w:rsid w:val="00D35510"/>
    <w:rsid w:val="00D3643D"/>
    <w:rsid w:val="00D36635"/>
    <w:rsid w:val="00D44B84"/>
    <w:rsid w:val="00D459D4"/>
    <w:rsid w:val="00D47794"/>
    <w:rsid w:val="00D51313"/>
    <w:rsid w:val="00D73599"/>
    <w:rsid w:val="00D766AC"/>
    <w:rsid w:val="00D77AD5"/>
    <w:rsid w:val="00D860CB"/>
    <w:rsid w:val="00D874FB"/>
    <w:rsid w:val="00D955EA"/>
    <w:rsid w:val="00DA054D"/>
    <w:rsid w:val="00DA3CE0"/>
    <w:rsid w:val="00DB4A6A"/>
    <w:rsid w:val="00DC0D6D"/>
    <w:rsid w:val="00DC2687"/>
    <w:rsid w:val="00DD2D9F"/>
    <w:rsid w:val="00DD49F8"/>
    <w:rsid w:val="00DE2F34"/>
    <w:rsid w:val="00DE34CC"/>
    <w:rsid w:val="00DE7DB4"/>
    <w:rsid w:val="00E00CAD"/>
    <w:rsid w:val="00E01A2E"/>
    <w:rsid w:val="00E06331"/>
    <w:rsid w:val="00E06CAD"/>
    <w:rsid w:val="00E072BE"/>
    <w:rsid w:val="00E07A8E"/>
    <w:rsid w:val="00E10704"/>
    <w:rsid w:val="00E1582C"/>
    <w:rsid w:val="00E24F8A"/>
    <w:rsid w:val="00E25A71"/>
    <w:rsid w:val="00E30DEB"/>
    <w:rsid w:val="00E340F0"/>
    <w:rsid w:val="00E34EF2"/>
    <w:rsid w:val="00E40ECA"/>
    <w:rsid w:val="00E415F6"/>
    <w:rsid w:val="00E429BC"/>
    <w:rsid w:val="00E504A5"/>
    <w:rsid w:val="00E50FA4"/>
    <w:rsid w:val="00E57495"/>
    <w:rsid w:val="00E577E2"/>
    <w:rsid w:val="00E62618"/>
    <w:rsid w:val="00E63803"/>
    <w:rsid w:val="00E65B13"/>
    <w:rsid w:val="00E66941"/>
    <w:rsid w:val="00E6741E"/>
    <w:rsid w:val="00E7758C"/>
    <w:rsid w:val="00E839C0"/>
    <w:rsid w:val="00E9443F"/>
    <w:rsid w:val="00EA270A"/>
    <w:rsid w:val="00EA5C7A"/>
    <w:rsid w:val="00EA66BC"/>
    <w:rsid w:val="00EB07DB"/>
    <w:rsid w:val="00EB2AE4"/>
    <w:rsid w:val="00EB6AD6"/>
    <w:rsid w:val="00EB6AEC"/>
    <w:rsid w:val="00EC5081"/>
    <w:rsid w:val="00ED12CB"/>
    <w:rsid w:val="00EE3682"/>
    <w:rsid w:val="00EE79A0"/>
    <w:rsid w:val="00EE7D2E"/>
    <w:rsid w:val="00EF1C4E"/>
    <w:rsid w:val="00F11406"/>
    <w:rsid w:val="00F13327"/>
    <w:rsid w:val="00F13C98"/>
    <w:rsid w:val="00F22A89"/>
    <w:rsid w:val="00F24039"/>
    <w:rsid w:val="00F43C72"/>
    <w:rsid w:val="00F44D2D"/>
    <w:rsid w:val="00F470E2"/>
    <w:rsid w:val="00F473D1"/>
    <w:rsid w:val="00F475E8"/>
    <w:rsid w:val="00F5339E"/>
    <w:rsid w:val="00F61562"/>
    <w:rsid w:val="00F63200"/>
    <w:rsid w:val="00F777CA"/>
    <w:rsid w:val="00F800DC"/>
    <w:rsid w:val="00FA5C3A"/>
    <w:rsid w:val="00FB16CD"/>
    <w:rsid w:val="00FB4413"/>
    <w:rsid w:val="00FB6415"/>
    <w:rsid w:val="00FB7784"/>
    <w:rsid w:val="00FC2AAF"/>
    <w:rsid w:val="00FC43BC"/>
    <w:rsid w:val="00FD1DA8"/>
    <w:rsid w:val="00FD1E12"/>
    <w:rsid w:val="00FD4973"/>
    <w:rsid w:val="00FD7C1C"/>
    <w:rsid w:val="00FF4F70"/>
    <w:rsid w:val="00FF7430"/>
    <w:rsid w:val="00FF7E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oNotEmbedSmartTags/>
  <w:decimalSymbol w:val=","/>
  <w:listSeparator w:val=";"/>
  <w15:chartTrackingRefBased/>
  <w15:docId w15:val="{5DAA1071-B219-4D57-B2C3-CA621D9CEC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qFormat="1"/>
    <w:lsdException w:name="heading 6" w:locked="1" w:qFormat="1"/>
    <w:lsdException w:name="heading 7" w:locked="1" w:qFormat="1"/>
    <w:lsdException w:name="heading 8" w:locked="1" w:qFormat="1"/>
    <w:lsdException w:name="heading 9" w:locked="1" w:qFormat="1"/>
    <w:lsdException w:name="toc 1" w:locked="1"/>
    <w:lsdException w:name="toc 2" w:locked="1"/>
    <w:lsdException w:name="toc 3" w:locked="1"/>
    <w:lsdException w:name="header" w:uiPriority="99"/>
    <w:lsdException w:name="caption" w:locked="1" w:qFormat="1"/>
    <w:lsdException w:name="Title" w:locked="1" w:qFormat="1"/>
    <w:lsdException w:name="Subtitle" w:locked="1" w:qFormat="1"/>
    <w:lsdException w:name="Hyperlink" w:locked="1"/>
    <w:lsdException w:name="Strong" w:locked="1" w:qFormat="1"/>
    <w:lsdException w:name="Emphasis" w:locked="1" w:qFormat="1"/>
    <w:lsdException w:name="Normal Table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Table Grid" w:locked="1"/>
    <w:lsdException w:name="Table Theme" w:locked="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5">
    <w:name w:val="Normal"/>
    <w:qFormat/>
    <w:rsid w:val="00362688"/>
    <w:pPr>
      <w:spacing w:line="360" w:lineRule="auto"/>
    </w:pPr>
    <w:rPr>
      <w:sz w:val="28"/>
      <w:szCs w:val="24"/>
    </w:rPr>
  </w:style>
  <w:style w:type="paragraph" w:styleId="10">
    <w:name w:val="heading 1"/>
    <w:basedOn w:val="a5"/>
    <w:next w:val="a5"/>
    <w:qFormat/>
    <w:rsid w:val="001B231A"/>
    <w:pPr>
      <w:keepNext/>
      <w:numPr>
        <w:numId w:val="1"/>
      </w:numPr>
      <w:tabs>
        <w:tab w:val="left" w:pos="851"/>
      </w:tabs>
      <w:spacing w:before="240" w:after="240"/>
      <w:outlineLvl w:val="0"/>
    </w:pPr>
    <w:rPr>
      <w:b/>
      <w:bCs/>
      <w:caps/>
      <w:kern w:val="32"/>
      <w:szCs w:val="28"/>
    </w:rPr>
  </w:style>
  <w:style w:type="paragraph" w:styleId="2">
    <w:name w:val="heading 2"/>
    <w:basedOn w:val="a5"/>
    <w:next w:val="a5"/>
    <w:link w:val="21"/>
    <w:qFormat/>
    <w:rsid w:val="00760A69"/>
    <w:pPr>
      <w:keepNext/>
      <w:numPr>
        <w:ilvl w:val="1"/>
        <w:numId w:val="1"/>
      </w:numPr>
      <w:tabs>
        <w:tab w:val="left" w:pos="1134"/>
        <w:tab w:val="left" w:pos="1276"/>
      </w:tabs>
      <w:spacing w:before="180" w:after="60"/>
      <w:outlineLvl w:val="1"/>
    </w:pPr>
    <w:rPr>
      <w:b/>
      <w:bCs/>
      <w:iCs/>
      <w:szCs w:val="28"/>
    </w:rPr>
  </w:style>
  <w:style w:type="paragraph" w:styleId="3">
    <w:name w:val="heading 3"/>
    <w:basedOn w:val="a5"/>
    <w:next w:val="a5"/>
    <w:link w:val="31"/>
    <w:qFormat/>
    <w:rsid w:val="00760A69"/>
    <w:pPr>
      <w:keepNext/>
      <w:numPr>
        <w:ilvl w:val="2"/>
        <w:numId w:val="1"/>
      </w:numPr>
      <w:tabs>
        <w:tab w:val="left" w:pos="1276"/>
      </w:tabs>
      <w:spacing w:before="120" w:after="120"/>
      <w:outlineLvl w:val="2"/>
    </w:pPr>
    <w:rPr>
      <w:bCs/>
      <w:i/>
      <w:szCs w:val="26"/>
    </w:rPr>
  </w:style>
  <w:style w:type="paragraph" w:styleId="4">
    <w:name w:val="heading 4"/>
    <w:basedOn w:val="a5"/>
    <w:next w:val="a5"/>
    <w:qFormat/>
    <w:rsid w:val="00A63A8B"/>
    <w:pPr>
      <w:keepNext/>
      <w:numPr>
        <w:ilvl w:val="3"/>
        <w:numId w:val="1"/>
      </w:numPr>
      <w:tabs>
        <w:tab w:val="left" w:pos="1418"/>
      </w:tabs>
      <w:spacing w:before="120" w:after="60"/>
      <w:outlineLvl w:val="3"/>
    </w:pPr>
    <w:rPr>
      <w:b/>
      <w:bCs/>
    </w:rPr>
  </w:style>
  <w:style w:type="paragraph" w:styleId="5">
    <w:name w:val="heading 5"/>
    <w:basedOn w:val="a5"/>
    <w:next w:val="a5"/>
    <w:qFormat/>
    <w:pPr>
      <w:numPr>
        <w:ilvl w:val="4"/>
        <w:numId w:val="1"/>
      </w:numPr>
      <w:tabs>
        <w:tab w:val="left" w:pos="1701"/>
      </w:tabs>
      <w:spacing w:before="240" w:after="60"/>
      <w:outlineLvl w:val="4"/>
    </w:pPr>
    <w:rPr>
      <w:b/>
      <w:bCs/>
      <w:iCs/>
      <w:sz w:val="22"/>
      <w:szCs w:val="22"/>
    </w:rPr>
  </w:style>
  <w:style w:type="paragraph" w:styleId="6">
    <w:name w:val="heading 6"/>
    <w:basedOn w:val="a5"/>
    <w:next w:val="a5"/>
    <w:qFormat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5"/>
    <w:next w:val="a5"/>
    <w:qFormat/>
    <w:pPr>
      <w:numPr>
        <w:ilvl w:val="6"/>
        <w:numId w:val="1"/>
      </w:numPr>
      <w:spacing w:before="240" w:after="60"/>
      <w:outlineLvl w:val="6"/>
    </w:pPr>
  </w:style>
  <w:style w:type="paragraph" w:styleId="8">
    <w:name w:val="heading 8"/>
    <w:basedOn w:val="a5"/>
    <w:next w:val="a5"/>
    <w:qFormat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9">
    <w:name w:val="heading 9"/>
    <w:basedOn w:val="a5"/>
    <w:next w:val="a5"/>
    <w:qFormat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6">
    <w:name w:val="Default Paragraph Font"/>
    <w:uiPriority w:val="1"/>
    <w:semiHidden/>
    <w:unhideWhenUsed/>
  </w:style>
  <w:style w:type="table" w:default="1" w:styleId="a7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8">
    <w:name w:val="No List"/>
    <w:uiPriority w:val="99"/>
    <w:semiHidden/>
    <w:unhideWhenUsed/>
  </w:style>
  <w:style w:type="paragraph" w:styleId="a3">
    <w:name w:val="List"/>
    <w:basedOn w:val="a5"/>
    <w:link w:val="a9"/>
    <w:rsid w:val="00A63A8B"/>
    <w:pPr>
      <w:numPr>
        <w:numId w:val="7"/>
      </w:numPr>
      <w:spacing w:after="60"/>
      <w:jc w:val="both"/>
    </w:pPr>
  </w:style>
  <w:style w:type="paragraph" w:customStyle="1" w:styleId="aa">
    <w:name w:val="Год утверждения"/>
    <w:basedOn w:val="a5"/>
    <w:pPr>
      <w:jc w:val="center"/>
    </w:pPr>
    <w:rPr>
      <w:b/>
      <w:szCs w:val="28"/>
    </w:rPr>
  </w:style>
  <w:style w:type="paragraph" w:styleId="ab">
    <w:name w:val="header"/>
    <w:basedOn w:val="a5"/>
    <w:link w:val="ac"/>
    <w:uiPriority w:val="99"/>
    <w:rsid w:val="00A14CB9"/>
    <w:pPr>
      <w:tabs>
        <w:tab w:val="center" w:pos="4677"/>
        <w:tab w:val="right" w:pos="9355"/>
      </w:tabs>
    </w:pPr>
  </w:style>
  <w:style w:type="paragraph" w:customStyle="1" w:styleId="ad">
    <w:name w:val="Утверждаю"/>
    <w:basedOn w:val="a5"/>
  </w:style>
  <w:style w:type="paragraph" w:styleId="32">
    <w:name w:val="toc 3"/>
    <w:basedOn w:val="a5"/>
    <w:next w:val="a5"/>
    <w:autoRedefine/>
    <w:semiHidden/>
    <w:pPr>
      <w:ind w:left="480"/>
    </w:pPr>
    <w:rPr>
      <w:i/>
      <w:iCs/>
      <w:sz w:val="20"/>
      <w:szCs w:val="20"/>
    </w:rPr>
  </w:style>
  <w:style w:type="paragraph" w:customStyle="1" w:styleId="a">
    <w:name w:val="Список нумерованный"/>
    <w:basedOn w:val="a5"/>
    <w:rsid w:val="0054040A"/>
    <w:pPr>
      <w:numPr>
        <w:numId w:val="9"/>
      </w:numPr>
      <w:spacing w:before="120"/>
      <w:jc w:val="both"/>
    </w:pPr>
  </w:style>
  <w:style w:type="paragraph" w:customStyle="1" w:styleId="22">
    <w:name w:val="Пункт 2"/>
    <w:basedOn w:val="2"/>
    <w:rsid w:val="00645118"/>
    <w:pPr>
      <w:keepNext w:val="0"/>
      <w:tabs>
        <w:tab w:val="clear" w:pos="1276"/>
      </w:tabs>
      <w:spacing w:before="120"/>
      <w:jc w:val="both"/>
    </w:pPr>
    <w:rPr>
      <w:b w:val="0"/>
      <w:szCs w:val="24"/>
    </w:rPr>
  </w:style>
  <w:style w:type="paragraph" w:customStyle="1" w:styleId="33">
    <w:name w:val="Пункт 3"/>
    <w:basedOn w:val="3"/>
    <w:rsid w:val="00645118"/>
    <w:pPr>
      <w:keepNext w:val="0"/>
      <w:spacing w:after="60"/>
      <w:jc w:val="both"/>
    </w:pPr>
    <w:rPr>
      <w:b/>
      <w:szCs w:val="24"/>
    </w:rPr>
  </w:style>
  <w:style w:type="paragraph" w:customStyle="1" w:styleId="41">
    <w:name w:val="Пункт 4"/>
    <w:basedOn w:val="4"/>
    <w:rsid w:val="00645118"/>
    <w:pPr>
      <w:keepNext w:val="0"/>
      <w:jc w:val="both"/>
    </w:pPr>
    <w:rPr>
      <w:b w:val="0"/>
    </w:rPr>
  </w:style>
  <w:style w:type="paragraph" w:customStyle="1" w:styleId="50">
    <w:name w:val="Пункт 5"/>
    <w:basedOn w:val="5"/>
    <w:link w:val="51"/>
    <w:pPr>
      <w:spacing w:before="60"/>
    </w:pPr>
    <w:rPr>
      <w:b w:val="0"/>
      <w:sz w:val="24"/>
      <w:szCs w:val="24"/>
    </w:rPr>
  </w:style>
  <w:style w:type="character" w:customStyle="1" w:styleId="51">
    <w:name w:val="Пункт 5 Знак"/>
    <w:link w:val="50"/>
    <w:locked/>
    <w:rsid w:val="0080314C"/>
    <w:rPr>
      <w:bCs/>
      <w:iCs/>
      <w:sz w:val="24"/>
      <w:szCs w:val="24"/>
    </w:rPr>
  </w:style>
  <w:style w:type="paragraph" w:customStyle="1" w:styleId="a2">
    <w:name w:val="Приложение"/>
    <w:basedOn w:val="a5"/>
    <w:next w:val="a5"/>
    <w:rsid w:val="00E072BE"/>
    <w:pPr>
      <w:keepNext/>
      <w:pageBreakBefore/>
      <w:numPr>
        <w:numId w:val="8"/>
      </w:numPr>
      <w:spacing w:before="120" w:after="120"/>
      <w:jc w:val="center"/>
    </w:pPr>
    <w:rPr>
      <w:b/>
      <w:kern w:val="28"/>
      <w:szCs w:val="20"/>
    </w:rPr>
  </w:style>
  <w:style w:type="paragraph" w:customStyle="1" w:styleId="ae">
    <w:name w:val="Табличный"/>
    <w:basedOn w:val="a5"/>
    <w:pPr>
      <w:keepNext/>
      <w:widowControl w:val="0"/>
      <w:spacing w:before="60" w:after="60"/>
      <w:jc w:val="center"/>
    </w:pPr>
    <w:rPr>
      <w:b/>
      <w:sz w:val="22"/>
      <w:szCs w:val="20"/>
    </w:rPr>
  </w:style>
  <w:style w:type="paragraph" w:customStyle="1" w:styleId="af">
    <w:name w:val="Содержание"/>
    <w:basedOn w:val="a5"/>
    <w:pPr>
      <w:widowControl w:val="0"/>
      <w:spacing w:before="240" w:after="240"/>
      <w:jc w:val="center"/>
    </w:pPr>
    <w:rPr>
      <w:b/>
      <w:caps/>
      <w:szCs w:val="20"/>
    </w:rPr>
  </w:style>
  <w:style w:type="paragraph" w:customStyle="1" w:styleId="af0">
    <w:name w:val="Верх. колонт. четн."/>
    <w:basedOn w:val="a5"/>
    <w:pPr>
      <w:widowControl w:val="0"/>
      <w:spacing w:line="240" w:lineRule="exact"/>
      <w:jc w:val="right"/>
    </w:pPr>
    <w:rPr>
      <w:rFonts w:ascii="Arial" w:hAnsi="Arial"/>
      <w:b/>
      <w:i/>
      <w:szCs w:val="20"/>
    </w:rPr>
  </w:style>
  <w:style w:type="paragraph" w:customStyle="1" w:styleId="af1">
    <w:name w:val="Верх. колонт. нечет."/>
    <w:basedOn w:val="a5"/>
    <w:pPr>
      <w:widowControl w:val="0"/>
      <w:spacing w:line="240" w:lineRule="exact"/>
    </w:pPr>
    <w:rPr>
      <w:rFonts w:ascii="Arial" w:hAnsi="Arial"/>
      <w:b/>
      <w:i/>
      <w:szCs w:val="20"/>
    </w:rPr>
  </w:style>
  <w:style w:type="paragraph" w:styleId="af2">
    <w:name w:val="Balloon Text"/>
    <w:basedOn w:val="a5"/>
    <w:semiHidden/>
    <w:pPr>
      <w:widowControl w:val="0"/>
      <w:suppressAutoHyphens/>
      <w:jc w:val="both"/>
    </w:pPr>
    <w:rPr>
      <w:rFonts w:ascii="Tahoma" w:hAnsi="Tahoma" w:cs="Courier New"/>
      <w:sz w:val="16"/>
      <w:szCs w:val="16"/>
    </w:rPr>
  </w:style>
  <w:style w:type="paragraph" w:styleId="af3">
    <w:name w:val="Block Text"/>
    <w:basedOn w:val="a5"/>
    <w:pPr>
      <w:widowControl w:val="0"/>
      <w:shd w:val="clear" w:color="auto" w:fill="FFFFFF"/>
      <w:suppressAutoHyphens/>
      <w:spacing w:line="312" w:lineRule="auto"/>
      <w:ind w:left="11" w:right="28" w:firstLine="680"/>
      <w:jc w:val="both"/>
    </w:pPr>
    <w:rPr>
      <w:b/>
      <w:szCs w:val="20"/>
    </w:rPr>
  </w:style>
  <w:style w:type="paragraph" w:styleId="13">
    <w:name w:val="toc 1"/>
    <w:basedOn w:val="a5"/>
    <w:next w:val="a5"/>
    <w:autoRedefine/>
    <w:semiHidden/>
    <w:pPr>
      <w:spacing w:before="120" w:after="120"/>
    </w:pPr>
    <w:rPr>
      <w:b/>
      <w:bCs/>
      <w:caps/>
      <w:sz w:val="20"/>
      <w:szCs w:val="20"/>
    </w:rPr>
  </w:style>
  <w:style w:type="paragraph" w:styleId="23">
    <w:name w:val="toc 2"/>
    <w:basedOn w:val="a5"/>
    <w:next w:val="a5"/>
    <w:autoRedefine/>
    <w:semiHidden/>
    <w:pPr>
      <w:ind w:left="240"/>
    </w:pPr>
    <w:rPr>
      <w:smallCaps/>
      <w:sz w:val="20"/>
      <w:szCs w:val="20"/>
    </w:rPr>
  </w:style>
  <w:style w:type="paragraph" w:styleId="af4">
    <w:name w:val="caption"/>
    <w:basedOn w:val="a5"/>
    <w:next w:val="a5"/>
    <w:qFormat/>
    <w:rsid w:val="003212DE"/>
    <w:pPr>
      <w:spacing w:before="120" w:after="120"/>
      <w:jc w:val="center"/>
    </w:pPr>
    <w:rPr>
      <w:b/>
      <w:bCs/>
      <w:szCs w:val="20"/>
    </w:rPr>
  </w:style>
  <w:style w:type="paragraph" w:customStyle="1" w:styleId="af5">
    <w:name w:val="Название таблицы"/>
    <w:basedOn w:val="af4"/>
    <w:rsid w:val="00BC62BB"/>
    <w:pPr>
      <w:keepNext/>
      <w:spacing w:after="0"/>
      <w:jc w:val="left"/>
    </w:pPr>
    <w:rPr>
      <w:szCs w:val="22"/>
    </w:rPr>
  </w:style>
  <w:style w:type="paragraph" w:customStyle="1" w:styleId="af6">
    <w:name w:val="Табличный_заголовки"/>
    <w:basedOn w:val="a5"/>
    <w:rsid w:val="00597D21"/>
    <w:pPr>
      <w:jc w:val="center"/>
    </w:pPr>
    <w:rPr>
      <w:b/>
      <w:szCs w:val="22"/>
    </w:rPr>
  </w:style>
  <w:style w:type="paragraph" w:customStyle="1" w:styleId="af7">
    <w:name w:val="Табличный_центр"/>
    <w:basedOn w:val="a5"/>
    <w:rsid w:val="001F285B"/>
    <w:pPr>
      <w:jc w:val="center"/>
    </w:pPr>
    <w:rPr>
      <w:szCs w:val="22"/>
    </w:rPr>
  </w:style>
  <w:style w:type="paragraph" w:customStyle="1" w:styleId="11">
    <w:name w:val="Список 1)"/>
    <w:basedOn w:val="a5"/>
    <w:rsid w:val="00E072BE"/>
    <w:pPr>
      <w:numPr>
        <w:numId w:val="4"/>
      </w:numPr>
      <w:spacing w:after="60"/>
      <w:jc w:val="both"/>
    </w:pPr>
  </w:style>
  <w:style w:type="paragraph" w:customStyle="1" w:styleId="af8">
    <w:name w:val="Примечания"/>
    <w:basedOn w:val="a5"/>
    <w:link w:val="14"/>
    <w:pPr>
      <w:spacing w:before="120"/>
      <w:ind w:firstLine="567"/>
      <w:jc w:val="both"/>
    </w:pPr>
    <w:rPr>
      <w:spacing w:val="80"/>
    </w:rPr>
  </w:style>
  <w:style w:type="character" w:customStyle="1" w:styleId="14">
    <w:name w:val="Примечания Знак1"/>
    <w:link w:val="af8"/>
    <w:locked/>
    <w:rsid w:val="00E6741E"/>
    <w:rPr>
      <w:spacing w:val="80"/>
      <w:sz w:val="24"/>
      <w:lang w:val="ru-RU" w:eastAsia="ru-RU"/>
    </w:rPr>
  </w:style>
  <w:style w:type="paragraph" w:customStyle="1" w:styleId="af9">
    <w:name w:val="Внимание"/>
    <w:basedOn w:val="a5"/>
    <w:pPr>
      <w:spacing w:before="120"/>
      <w:ind w:firstLine="567"/>
      <w:jc w:val="both"/>
    </w:pPr>
    <w:rPr>
      <w:b/>
      <w:bCs/>
    </w:rPr>
  </w:style>
  <w:style w:type="paragraph" w:customStyle="1" w:styleId="a1">
    <w:name w:val="Табличный_нумерованный"/>
    <w:basedOn w:val="a5"/>
    <w:link w:val="afa"/>
    <w:rsid w:val="00301DFE"/>
    <w:pPr>
      <w:numPr>
        <w:numId w:val="3"/>
      </w:numPr>
    </w:pPr>
    <w:rPr>
      <w:sz w:val="22"/>
      <w:szCs w:val="22"/>
    </w:rPr>
  </w:style>
  <w:style w:type="paragraph" w:styleId="42">
    <w:name w:val="toc 4"/>
    <w:basedOn w:val="a5"/>
    <w:next w:val="a5"/>
    <w:autoRedefine/>
    <w:semiHidden/>
    <w:pPr>
      <w:ind w:left="720"/>
    </w:pPr>
    <w:rPr>
      <w:sz w:val="18"/>
      <w:szCs w:val="18"/>
    </w:rPr>
  </w:style>
  <w:style w:type="paragraph" w:styleId="52">
    <w:name w:val="toc 5"/>
    <w:basedOn w:val="a5"/>
    <w:next w:val="a5"/>
    <w:autoRedefine/>
    <w:semiHidden/>
    <w:pPr>
      <w:ind w:left="960"/>
    </w:pPr>
    <w:rPr>
      <w:sz w:val="18"/>
      <w:szCs w:val="18"/>
    </w:rPr>
  </w:style>
  <w:style w:type="paragraph" w:styleId="60">
    <w:name w:val="toc 6"/>
    <w:basedOn w:val="a5"/>
    <w:next w:val="a5"/>
    <w:autoRedefine/>
    <w:semiHidden/>
    <w:pPr>
      <w:ind w:left="1200"/>
    </w:pPr>
    <w:rPr>
      <w:sz w:val="18"/>
      <w:szCs w:val="18"/>
    </w:rPr>
  </w:style>
  <w:style w:type="paragraph" w:styleId="70">
    <w:name w:val="toc 7"/>
    <w:basedOn w:val="a5"/>
    <w:next w:val="a5"/>
    <w:autoRedefine/>
    <w:semiHidden/>
    <w:pPr>
      <w:ind w:left="1440"/>
    </w:pPr>
    <w:rPr>
      <w:sz w:val="18"/>
      <w:szCs w:val="18"/>
    </w:rPr>
  </w:style>
  <w:style w:type="paragraph" w:styleId="80">
    <w:name w:val="toc 8"/>
    <w:basedOn w:val="a5"/>
    <w:next w:val="a5"/>
    <w:autoRedefine/>
    <w:semiHidden/>
    <w:pPr>
      <w:ind w:left="1680"/>
    </w:pPr>
    <w:rPr>
      <w:sz w:val="18"/>
      <w:szCs w:val="18"/>
    </w:rPr>
  </w:style>
  <w:style w:type="paragraph" w:styleId="90">
    <w:name w:val="toc 9"/>
    <w:basedOn w:val="a5"/>
    <w:next w:val="a5"/>
    <w:autoRedefine/>
    <w:semiHidden/>
    <w:pPr>
      <w:ind w:left="1920"/>
    </w:pPr>
    <w:rPr>
      <w:sz w:val="18"/>
      <w:szCs w:val="18"/>
    </w:rPr>
  </w:style>
  <w:style w:type="character" w:styleId="afb">
    <w:name w:val="Hyperlink"/>
    <w:rPr>
      <w:color w:val="0000FF"/>
      <w:u w:val="single"/>
    </w:rPr>
  </w:style>
  <w:style w:type="paragraph" w:styleId="afc">
    <w:name w:val="Body Text"/>
    <w:basedOn w:val="a5"/>
    <w:link w:val="afd"/>
    <w:pPr>
      <w:numPr>
        <w:ilvl w:val="12"/>
      </w:numPr>
      <w:spacing w:after="60"/>
      <w:ind w:firstLine="567"/>
      <w:jc w:val="both"/>
    </w:pPr>
    <w:rPr>
      <w:szCs w:val="20"/>
    </w:rPr>
  </w:style>
  <w:style w:type="character" w:customStyle="1" w:styleId="afd">
    <w:name w:val="Основной текст Знак"/>
    <w:link w:val="afc"/>
    <w:locked/>
    <w:rsid w:val="0080314C"/>
    <w:rPr>
      <w:sz w:val="24"/>
      <w:lang w:val="ru-RU" w:eastAsia="ru-RU"/>
    </w:rPr>
  </w:style>
  <w:style w:type="paragraph" w:customStyle="1" w:styleId="afe">
    <w:name w:val="Верхняя шапка"/>
    <w:basedOn w:val="a5"/>
    <w:rsid w:val="006F3034"/>
    <w:pPr>
      <w:jc w:val="center"/>
    </w:pPr>
    <w:rPr>
      <w:b/>
      <w:bCs/>
      <w:szCs w:val="20"/>
    </w:rPr>
  </w:style>
  <w:style w:type="paragraph" w:styleId="aff">
    <w:name w:val="toa heading"/>
    <w:basedOn w:val="a5"/>
    <w:next w:val="a5"/>
    <w:semiHidden/>
    <w:pPr>
      <w:spacing w:before="40" w:after="20"/>
      <w:jc w:val="center"/>
    </w:pPr>
    <w:rPr>
      <w:b/>
      <w:sz w:val="22"/>
      <w:szCs w:val="20"/>
    </w:rPr>
  </w:style>
  <w:style w:type="paragraph" w:styleId="aff0">
    <w:name w:val="annotation text"/>
    <w:basedOn w:val="a5"/>
    <w:semiHidden/>
    <w:rPr>
      <w:sz w:val="20"/>
      <w:szCs w:val="20"/>
    </w:rPr>
  </w:style>
  <w:style w:type="paragraph" w:styleId="aff1">
    <w:name w:val="annotation subject"/>
    <w:basedOn w:val="aff0"/>
    <w:next w:val="aff0"/>
    <w:semiHidden/>
    <w:pPr>
      <w:ind w:firstLine="284"/>
      <w:jc w:val="both"/>
    </w:pPr>
    <w:rPr>
      <w:b/>
      <w:bCs/>
    </w:rPr>
  </w:style>
  <w:style w:type="paragraph" w:customStyle="1" w:styleId="aff2">
    <w:name w:val="ЕСКД_название устройства"/>
    <w:basedOn w:val="a5"/>
    <w:pPr>
      <w:jc w:val="center"/>
    </w:pPr>
    <w:rPr>
      <w:b/>
      <w:bCs/>
      <w:sz w:val="36"/>
      <w:szCs w:val="36"/>
    </w:rPr>
  </w:style>
  <w:style w:type="paragraph" w:customStyle="1" w:styleId="a4">
    <w:name w:val="Требования"/>
    <w:basedOn w:val="22"/>
    <w:pPr>
      <w:numPr>
        <w:numId w:val="5"/>
      </w:numPr>
      <w:tabs>
        <w:tab w:val="clear" w:pos="1134"/>
      </w:tabs>
    </w:pPr>
    <w:rPr>
      <w:i/>
    </w:rPr>
  </w:style>
  <w:style w:type="paragraph" w:customStyle="1" w:styleId="a0">
    <w:name w:val="Список а)"/>
    <w:basedOn w:val="a3"/>
    <w:rsid w:val="0054040A"/>
    <w:pPr>
      <w:numPr>
        <w:numId w:val="2"/>
      </w:numPr>
      <w:ind w:firstLine="0"/>
    </w:pPr>
  </w:style>
  <w:style w:type="paragraph" w:styleId="aff3">
    <w:name w:val="Document Map"/>
    <w:basedOn w:val="a5"/>
    <w:semiHidden/>
    <w:pPr>
      <w:widowControl w:val="0"/>
      <w:shd w:val="clear" w:color="auto" w:fill="000080"/>
      <w:suppressAutoHyphens/>
      <w:jc w:val="both"/>
    </w:pPr>
    <w:rPr>
      <w:rFonts w:ascii="Tahoma" w:hAnsi="Tahoma"/>
      <w:szCs w:val="20"/>
    </w:rPr>
  </w:style>
  <w:style w:type="paragraph" w:customStyle="1" w:styleId="aff4">
    <w:name w:val="Внимание_Опасность"/>
    <w:basedOn w:val="af9"/>
    <w:pPr>
      <w:keepLines/>
    </w:pPr>
    <w:rPr>
      <w:caps/>
    </w:rPr>
  </w:style>
  <w:style w:type="character" w:styleId="aff5">
    <w:name w:val="annotation reference"/>
    <w:semiHidden/>
    <w:rPr>
      <w:sz w:val="16"/>
    </w:rPr>
  </w:style>
  <w:style w:type="paragraph" w:customStyle="1" w:styleId="aff6">
    <w:name w:val="Абзац"/>
    <w:basedOn w:val="a5"/>
    <w:link w:val="aff7"/>
    <w:pPr>
      <w:spacing w:before="120" w:after="60"/>
      <w:ind w:firstLine="567"/>
      <w:jc w:val="both"/>
    </w:pPr>
  </w:style>
  <w:style w:type="paragraph" w:customStyle="1" w:styleId="aff8">
    <w:name w:val="Табличный_слева"/>
    <w:basedOn w:val="a5"/>
    <w:rsid w:val="00052ADA"/>
    <w:rPr>
      <w:szCs w:val="22"/>
    </w:rPr>
  </w:style>
  <w:style w:type="paragraph" w:customStyle="1" w:styleId="1">
    <w:name w:val="Обычный 1"/>
    <w:basedOn w:val="a5"/>
    <w:next w:val="a5"/>
    <w:semiHidden/>
    <w:pPr>
      <w:numPr>
        <w:ilvl w:val="1"/>
        <w:numId w:val="6"/>
      </w:numPr>
      <w:spacing w:before="120"/>
      <w:jc w:val="both"/>
    </w:pPr>
    <w:rPr>
      <w:szCs w:val="20"/>
    </w:rPr>
  </w:style>
  <w:style w:type="character" w:customStyle="1" w:styleId="afa">
    <w:name w:val="Табличный_нумерованный Знак"/>
    <w:link w:val="a1"/>
    <w:locked/>
    <w:rsid w:val="00F5339E"/>
    <w:rPr>
      <w:sz w:val="22"/>
      <w:szCs w:val="22"/>
    </w:rPr>
  </w:style>
  <w:style w:type="character" w:customStyle="1" w:styleId="aff7">
    <w:name w:val="Абзац Знак"/>
    <w:link w:val="aff6"/>
    <w:locked/>
    <w:rsid w:val="0069205C"/>
    <w:rPr>
      <w:sz w:val="24"/>
      <w:lang w:val="ru-RU" w:eastAsia="ru-RU"/>
    </w:rPr>
  </w:style>
  <w:style w:type="paragraph" w:styleId="aff9">
    <w:name w:val="footer"/>
    <w:basedOn w:val="a5"/>
    <w:rsid w:val="00A14CB9"/>
    <w:pPr>
      <w:tabs>
        <w:tab w:val="center" w:pos="4677"/>
        <w:tab w:val="right" w:pos="9355"/>
      </w:tabs>
    </w:pPr>
  </w:style>
  <w:style w:type="table" w:styleId="affa">
    <w:name w:val="Table Grid"/>
    <w:basedOn w:val="a7"/>
    <w:rsid w:val="0097385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fb">
    <w:name w:val="FollowedHyperlink"/>
    <w:rsid w:val="0084131A"/>
    <w:rPr>
      <w:color w:val="800080"/>
      <w:u w:val="single"/>
    </w:rPr>
  </w:style>
  <w:style w:type="paragraph" w:customStyle="1" w:styleId="affc">
    <w:name w:val="Обычный влево"/>
    <w:basedOn w:val="1"/>
    <w:rsid w:val="0084131A"/>
    <w:pPr>
      <w:numPr>
        <w:ilvl w:val="0"/>
        <w:numId w:val="0"/>
      </w:numPr>
      <w:spacing w:before="0"/>
      <w:jc w:val="left"/>
    </w:pPr>
  </w:style>
  <w:style w:type="paragraph" w:customStyle="1" w:styleId="affd">
    <w:name w:val="Шапка таблицы"/>
    <w:basedOn w:val="a5"/>
    <w:rsid w:val="0084131A"/>
    <w:pPr>
      <w:jc w:val="center"/>
    </w:pPr>
    <w:rPr>
      <w:b/>
      <w:szCs w:val="20"/>
    </w:rPr>
  </w:style>
  <w:style w:type="paragraph" w:customStyle="1" w:styleId="affe">
    <w:name w:val="Лист согласования"/>
    <w:basedOn w:val="a5"/>
    <w:rsid w:val="0084131A"/>
    <w:pPr>
      <w:ind w:firstLine="851"/>
      <w:jc w:val="center"/>
    </w:pPr>
    <w:rPr>
      <w:b/>
      <w:bCs/>
      <w:szCs w:val="20"/>
    </w:rPr>
  </w:style>
  <w:style w:type="character" w:customStyle="1" w:styleId="a9">
    <w:name w:val="Список Знак"/>
    <w:link w:val="a3"/>
    <w:locked/>
    <w:rsid w:val="00A63A8B"/>
    <w:rPr>
      <w:sz w:val="24"/>
      <w:szCs w:val="24"/>
    </w:rPr>
  </w:style>
  <w:style w:type="paragraph" w:customStyle="1" w:styleId="afff">
    <w:name w:val="Табличный_по ширине"/>
    <w:basedOn w:val="aff8"/>
    <w:rsid w:val="009A4AC0"/>
    <w:pPr>
      <w:jc w:val="both"/>
    </w:pPr>
  </w:style>
  <w:style w:type="paragraph" w:customStyle="1" w:styleId="20">
    <w:name w:val="Заголовок 2_Приложения"/>
    <w:basedOn w:val="a5"/>
    <w:next w:val="aff6"/>
    <w:rsid w:val="00A63A8B"/>
    <w:pPr>
      <w:numPr>
        <w:ilvl w:val="1"/>
        <w:numId w:val="8"/>
      </w:numPr>
      <w:spacing w:before="180" w:after="60"/>
      <w:jc w:val="both"/>
    </w:pPr>
    <w:rPr>
      <w:b/>
    </w:rPr>
  </w:style>
  <w:style w:type="paragraph" w:customStyle="1" w:styleId="30">
    <w:name w:val="Заголовок 3_Приложения"/>
    <w:basedOn w:val="a5"/>
    <w:next w:val="aff6"/>
    <w:rsid w:val="00A63A8B"/>
    <w:pPr>
      <w:numPr>
        <w:ilvl w:val="2"/>
        <w:numId w:val="8"/>
      </w:numPr>
      <w:spacing w:before="120" w:after="60"/>
      <w:jc w:val="both"/>
    </w:pPr>
    <w:rPr>
      <w:b/>
      <w:sz w:val="26"/>
    </w:rPr>
  </w:style>
  <w:style w:type="paragraph" w:customStyle="1" w:styleId="40">
    <w:name w:val="Заголовок 4_Приложения"/>
    <w:basedOn w:val="a5"/>
    <w:next w:val="aff6"/>
    <w:rsid w:val="0024071D"/>
    <w:pPr>
      <w:numPr>
        <w:ilvl w:val="3"/>
        <w:numId w:val="8"/>
      </w:numPr>
      <w:spacing w:before="120" w:after="120"/>
    </w:pPr>
    <w:rPr>
      <w:b/>
    </w:rPr>
  </w:style>
  <w:style w:type="paragraph" w:customStyle="1" w:styleId="afff0">
    <w:name w:val="Табличный_справа"/>
    <w:basedOn w:val="aff8"/>
    <w:rsid w:val="00803DB7"/>
    <w:pPr>
      <w:jc w:val="right"/>
    </w:pPr>
  </w:style>
  <w:style w:type="paragraph" w:customStyle="1" w:styleId="12">
    <w:name w:val="Список 1."/>
    <w:basedOn w:val="11"/>
    <w:rsid w:val="001D1404"/>
    <w:pPr>
      <w:numPr>
        <w:numId w:val="10"/>
      </w:numPr>
    </w:pPr>
  </w:style>
  <w:style w:type="character" w:customStyle="1" w:styleId="afff1">
    <w:name w:val="Подпись к таблице_"/>
    <w:rsid w:val="001741C2"/>
    <w:rPr>
      <w:rFonts w:ascii="Times New Roman" w:hAnsi="Times New Roman"/>
      <w:i/>
      <w:shd w:val="clear" w:color="auto" w:fill="FFFFFF"/>
    </w:rPr>
  </w:style>
  <w:style w:type="paragraph" w:customStyle="1" w:styleId="Default">
    <w:name w:val="Default"/>
    <w:rsid w:val="006F07FE"/>
    <w:pPr>
      <w:suppressAutoHyphens/>
    </w:pPr>
    <w:rPr>
      <w:color w:val="000000"/>
      <w:sz w:val="24"/>
      <w:szCs w:val="24"/>
      <w:lang w:eastAsia="zh-CN"/>
    </w:rPr>
  </w:style>
  <w:style w:type="character" w:customStyle="1" w:styleId="21">
    <w:name w:val="Заголовок 2 Знак"/>
    <w:link w:val="2"/>
    <w:locked/>
    <w:rsid w:val="008009CB"/>
    <w:rPr>
      <w:b/>
      <w:bCs/>
      <w:iCs/>
      <w:sz w:val="24"/>
      <w:szCs w:val="28"/>
    </w:rPr>
  </w:style>
  <w:style w:type="paragraph" w:customStyle="1" w:styleId="15">
    <w:name w:val="список1."/>
    <w:basedOn w:val="a5"/>
    <w:rsid w:val="009E138C"/>
    <w:pPr>
      <w:spacing w:before="100" w:beforeAutospacing="1" w:after="100" w:afterAutospacing="1"/>
    </w:pPr>
  </w:style>
  <w:style w:type="character" w:customStyle="1" w:styleId="31">
    <w:name w:val="Заголовок 3 Знак"/>
    <w:link w:val="3"/>
    <w:locked/>
    <w:rsid w:val="00827B32"/>
    <w:rPr>
      <w:bCs/>
      <w:i/>
      <w:sz w:val="24"/>
      <w:szCs w:val="26"/>
    </w:rPr>
  </w:style>
  <w:style w:type="paragraph" w:customStyle="1" w:styleId="afff2">
    <w:name w:val="обычный"/>
    <w:basedOn w:val="a5"/>
    <w:rsid w:val="00827B32"/>
    <w:rPr>
      <w:color w:val="000000"/>
      <w:sz w:val="20"/>
      <w:szCs w:val="20"/>
    </w:rPr>
  </w:style>
  <w:style w:type="character" w:customStyle="1" w:styleId="afff3">
    <w:name w:val="НАДПИСЬ"/>
    <w:rsid w:val="00AB5998"/>
    <w:rPr>
      <w:rFonts w:ascii="Times New Roman" w:hAnsi="Times New Roman"/>
      <w:sz w:val="24"/>
    </w:rPr>
  </w:style>
  <w:style w:type="paragraph" w:customStyle="1" w:styleId="afff4">
    <w:name w:val="НАДПИСЬ АБЗАЦ"/>
    <w:basedOn w:val="a5"/>
    <w:qFormat/>
    <w:rsid w:val="00AB5998"/>
    <w:pPr>
      <w:jc w:val="center"/>
    </w:pPr>
  </w:style>
  <w:style w:type="character" w:customStyle="1" w:styleId="ac">
    <w:name w:val="Верхний колонтитул Знак"/>
    <w:link w:val="ab"/>
    <w:uiPriority w:val="99"/>
    <w:rsid w:val="00D459D4"/>
    <w:rPr>
      <w:sz w:val="24"/>
      <w:szCs w:val="24"/>
    </w:rPr>
  </w:style>
  <w:style w:type="paragraph" w:customStyle="1" w:styleId="16">
    <w:name w:val="Заголовок 1 БЕЗ НОМЕРА"/>
    <w:basedOn w:val="10"/>
    <w:next w:val="aff6"/>
    <w:qFormat/>
    <w:rsid w:val="00D459D4"/>
    <w:pPr>
      <w:numPr>
        <w:numId w:val="0"/>
      </w:numPr>
      <w:jc w:val="center"/>
    </w:pPr>
  </w:style>
  <w:style w:type="paragraph" w:customStyle="1" w:styleId="afff5">
    <w:name w:val="Абзац БЕЗ ОТСТУПА"/>
    <w:basedOn w:val="aff6"/>
    <w:qFormat/>
    <w:rsid w:val="00780BB8"/>
    <w:pPr>
      <w:spacing w:after="120"/>
      <w:ind w:firstLine="0"/>
    </w:pPr>
  </w:style>
  <w:style w:type="character" w:customStyle="1" w:styleId="fontstyle01">
    <w:name w:val="fontstyle01"/>
    <w:basedOn w:val="a6"/>
    <w:rsid w:val="003922AA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paragraph" w:styleId="afff6">
    <w:name w:val="List Paragraph"/>
    <w:basedOn w:val="a5"/>
    <w:uiPriority w:val="34"/>
    <w:qFormat/>
    <w:rsid w:val="0036268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5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DA397F-11B4-4269-8B00-69020E3BA7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Обработка звука.docx</Template>
  <TotalTime>638</TotalTime>
  <Pages>25</Pages>
  <Words>1928</Words>
  <Characters>10995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ЗАО "ЭлеСи"</vt:lpstr>
    </vt:vector>
  </TitlesOfParts>
  <Company>home</Company>
  <LinksUpToDate>false</LinksUpToDate>
  <CharactersWithSpaces>12898</CharactersWithSpaces>
  <SharedDoc>false</SharedDoc>
  <HLinks>
    <vt:vector size="24" baseType="variant">
      <vt:variant>
        <vt:i4>4980828</vt:i4>
      </vt:variant>
      <vt:variant>
        <vt:i4>66</vt:i4>
      </vt:variant>
      <vt:variant>
        <vt:i4>0</vt:i4>
      </vt:variant>
      <vt:variant>
        <vt:i4>5</vt:i4>
      </vt:variant>
      <vt:variant>
        <vt:lpwstr>http://www.iprbookshop.ru/62792.html</vt:lpwstr>
      </vt:variant>
      <vt:variant>
        <vt:lpwstr/>
      </vt:variant>
      <vt:variant>
        <vt:i4>2359405</vt:i4>
      </vt:variant>
      <vt:variant>
        <vt:i4>63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60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  <vt:variant>
        <vt:i4>2359405</vt:i4>
      </vt:variant>
      <vt:variant>
        <vt:i4>57</vt:i4>
      </vt:variant>
      <vt:variant>
        <vt:i4>0</vt:i4>
      </vt:variant>
      <vt:variant>
        <vt:i4>5</vt:i4>
      </vt:variant>
      <vt:variant>
        <vt:lpwstr>https://cloud.mail.ru/public/D1rT/piGCQnmuX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ЗАО "ЭлеСи"</dc:title>
  <dc:subject/>
  <dc:creator>НДА</dc:creator>
  <cp:keywords>ИТГД;РПД;2015</cp:keywords>
  <dc:description/>
  <cp:lastModifiedBy>login</cp:lastModifiedBy>
  <cp:revision>12</cp:revision>
  <cp:lastPrinted>2018-10-07T17:37:00Z</cp:lastPrinted>
  <dcterms:created xsi:type="dcterms:W3CDTF">2020-03-30T08:35:00Z</dcterms:created>
  <dcterms:modified xsi:type="dcterms:W3CDTF">2020-03-30T19:13:00Z</dcterms:modified>
</cp:coreProperties>
</file>